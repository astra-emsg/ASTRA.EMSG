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12"/>
        <w:gridCol w:w="1276"/>
        <w:gridCol w:w="1275"/>
        <w:gridCol w:w="851"/>
      </w:tblGrid>
      <w:tr w:rsidR="00127E07" w:rsidRPr="00FE3188" w14:paraId="695A6683" w14:textId="77777777" w:rsidTr="00544920">
        <w:trPr>
          <w:cantSplit/>
          <w:trHeight w:val="411"/>
        </w:trPr>
        <w:tc>
          <w:tcPr>
            <w:tcW w:w="5812" w:type="dxa"/>
            <w:tcBorders>
              <w:bottom w:val="single" w:sz="4" w:space="0" w:color="auto"/>
            </w:tcBorders>
            <w:vAlign w:val="center"/>
          </w:tcPr>
          <w:p w14:paraId="695A667F" w14:textId="368D2428" w:rsidR="00127E07" w:rsidRPr="00FE3188" w:rsidRDefault="00127E07" w:rsidP="00665EE6">
            <w:pPr>
              <w:spacing w:line="260" w:lineRule="exact"/>
              <w:rPr>
                <w:b/>
              </w:rPr>
            </w:pPr>
            <w:bookmarkStart w:id="0" w:name="_GoBack"/>
            <w:bookmarkEnd w:id="0"/>
            <w:r w:rsidRPr="00FE3188">
              <w:t>Version</w:t>
            </w:r>
            <w:r w:rsidR="000E0109" w:rsidRPr="00FE3188">
              <w:t xml:space="preserve"> </w:t>
            </w:r>
            <w:r w:rsidR="00725753" w:rsidRPr="00725753">
              <w:t>1.</w:t>
            </w:r>
            <w:r w:rsidR="00665EE6">
              <w:t>7.0.0</w:t>
            </w:r>
            <w:r w:rsidRPr="00FE3188">
              <w:t xml:space="preserve"> vom </w:t>
            </w:r>
            <w:r w:rsidR="00665EE6">
              <w:t>03.04.2017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2" w:space="0" w:color="000000"/>
            </w:tcBorders>
            <w:vAlign w:val="center"/>
          </w:tcPr>
          <w:p w14:paraId="695A6680" w14:textId="77777777" w:rsidR="00127E07" w:rsidRPr="00FE3188" w:rsidRDefault="00127E07">
            <w:pPr>
              <w:spacing w:before="140"/>
              <w:jc w:val="right"/>
            </w:pPr>
            <w:r w:rsidRPr="00FE3188">
              <w:t>Doku-Code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695A6681" w14:textId="77777777" w:rsidR="00127E07" w:rsidRPr="00FE3188" w:rsidRDefault="0033057C">
            <w:pPr>
              <w:pStyle w:val="Doku-Code"/>
              <w:spacing w:before="60" w:after="60"/>
              <w:rPr>
                <w:sz w:val="34"/>
              </w:rPr>
            </w:pPr>
            <w:r w:rsidRPr="00FE3188">
              <w:rPr>
                <w:sz w:val="34"/>
              </w:rPr>
              <w:t>EMSG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695A6682" w14:textId="77777777" w:rsidR="00127E07" w:rsidRPr="00FE3188" w:rsidRDefault="00E312FA">
            <w:pPr>
              <w:pStyle w:val="Doku-Code"/>
              <w:spacing w:before="60" w:after="60"/>
              <w:ind w:right="-34"/>
              <w:rPr>
                <w:sz w:val="34"/>
              </w:rPr>
            </w:pPr>
            <w:r w:rsidRPr="00FE3188">
              <w:rPr>
                <w:sz w:val="34"/>
              </w:rPr>
              <w:t>RE</w:t>
            </w:r>
          </w:p>
        </w:tc>
      </w:tr>
      <w:tr w:rsidR="00127E07" w:rsidRPr="00FE3188" w14:paraId="695A6689" w14:textId="77777777">
        <w:trPr>
          <w:cantSplit/>
          <w:trHeight w:val="411"/>
        </w:trPr>
        <w:tc>
          <w:tcPr>
            <w:tcW w:w="921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5A6684" w14:textId="77777777" w:rsidR="00A472C4" w:rsidRPr="00FE3188" w:rsidRDefault="00A472C4" w:rsidP="00A472C4">
            <w:pPr>
              <w:pStyle w:val="MISTRABerichttitel"/>
            </w:pPr>
            <w:r w:rsidRPr="00FE3188">
              <w:t xml:space="preserve">MISTRA-Fachapplikation </w:t>
            </w:r>
          </w:p>
          <w:p w14:paraId="695A6685" w14:textId="77777777" w:rsidR="00A472C4" w:rsidRPr="00FE3188" w:rsidRDefault="003C2023" w:rsidP="00A472C4">
            <w:pPr>
              <w:pStyle w:val="MISTRABerichttitel"/>
            </w:pPr>
            <w:hyperlink r:id="rId12" w:tooltip="https://portal.mistra.ch/extranet/MISTRA/EMSG Erhaltungsmanagement in Siedlungsgebieten" w:history="1">
              <w:r w:rsidR="00A472C4" w:rsidRPr="00FE3188">
                <w:t>Erhaltungsmanagement i</w:t>
              </w:r>
              <w:r w:rsidR="008D6A0B" w:rsidRPr="00FE3188">
                <w:t>m</w:t>
              </w:r>
              <w:r w:rsidR="00A472C4" w:rsidRPr="00FE3188">
                <w:t xml:space="preserve"> </w:t>
              </w:r>
              <w:r w:rsidR="008312A0" w:rsidRPr="00FE3188">
                <w:br/>
              </w:r>
              <w:r w:rsidR="00A472C4" w:rsidRPr="00FE3188">
                <w:t>Siedlungsgebiet</w:t>
              </w:r>
            </w:hyperlink>
          </w:p>
          <w:p w14:paraId="695A6686" w14:textId="3F19F1A9" w:rsidR="00127E07" w:rsidRPr="00FE3188" w:rsidRDefault="003C2023" w:rsidP="00FA27A1">
            <w:pPr>
              <w:pStyle w:val="Berichttitel"/>
              <w:spacing w:before="600"/>
              <w:rPr>
                <w:color w:val="auto"/>
              </w:rPr>
            </w:pPr>
            <w:r>
              <w:fldChar w:fldCharType="begin"/>
            </w:r>
            <w:r>
              <w:instrText xml:space="preserve"> DOCPROPERTY</w:instrText>
            </w:r>
            <w:r>
              <w:instrText xml:space="preserve">  Title  \* MERGEFORMAT </w:instrText>
            </w:r>
            <w:r>
              <w:fldChar w:fldCharType="separate"/>
            </w:r>
            <w:r w:rsidR="00665EE6">
              <w:t>EMSG Release Notes V1.7.0.0</w:t>
            </w:r>
            <w:r>
              <w:fldChar w:fldCharType="end"/>
            </w:r>
            <w:r w:rsidR="00725753">
              <w:rPr>
                <w:color w:val="auto"/>
              </w:rPr>
              <w:t xml:space="preserve"> </w:t>
            </w:r>
          </w:p>
          <w:p w14:paraId="695A6687" w14:textId="77777777" w:rsidR="00127E07" w:rsidRPr="00FE3188" w:rsidRDefault="00547CDB" w:rsidP="00FA27A1">
            <w:pPr>
              <w:pStyle w:val="BerichtUntertitel"/>
              <w:spacing w:before="600"/>
              <w:rPr>
                <w:i/>
              </w:rPr>
            </w:pPr>
            <w:r w:rsidRPr="00FE3188">
              <w:rPr>
                <w:color w:val="auto"/>
              </w:rPr>
              <w:t xml:space="preserve">Realisierung </w:t>
            </w:r>
            <w:r w:rsidR="0033057C" w:rsidRPr="00FE3188">
              <w:rPr>
                <w:color w:val="auto"/>
              </w:rPr>
              <w:t>EMSG</w:t>
            </w:r>
          </w:p>
          <w:p w14:paraId="695A6688" w14:textId="77777777" w:rsidR="00127E07" w:rsidRPr="00FE3188" w:rsidRDefault="00127E07">
            <w:pPr>
              <w:pStyle w:val="Verzeichnistitel"/>
            </w:pPr>
          </w:p>
        </w:tc>
      </w:tr>
    </w:tbl>
    <w:p w14:paraId="695A668A" w14:textId="77777777" w:rsidR="00127E07" w:rsidRPr="00FE3188" w:rsidRDefault="00127E07" w:rsidP="005453C0">
      <w:pPr>
        <w:pStyle w:val="Textlinksbndig"/>
      </w:pPr>
    </w:p>
    <w:p w14:paraId="695A668B" w14:textId="77777777" w:rsidR="00127E07" w:rsidRPr="00FE3188" w:rsidRDefault="00127E07" w:rsidP="005453C0">
      <w:pPr>
        <w:pStyle w:val="Textlinksbndig"/>
      </w:pPr>
    </w:p>
    <w:p w14:paraId="695A668C" w14:textId="77777777" w:rsidR="00127E07" w:rsidRPr="00FE3188" w:rsidRDefault="00127E07" w:rsidP="005453C0">
      <w:pPr>
        <w:pStyle w:val="Textlinksbndig"/>
        <w:sectPr w:rsidR="00127E07" w:rsidRPr="00FE3188">
          <w:headerReference w:type="first" r:id="rId13"/>
          <w:footerReference w:type="first" r:id="rId14"/>
          <w:pgSz w:w="11907" w:h="16840" w:code="9"/>
          <w:pgMar w:top="680" w:right="1134" w:bottom="1134" w:left="1701" w:header="680" w:footer="680" w:gutter="0"/>
          <w:cols w:space="142"/>
          <w:formProt w:val="0"/>
          <w:titlePg/>
        </w:sectPr>
      </w:pPr>
    </w:p>
    <w:tbl>
      <w:tblPr>
        <w:tblW w:w="950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6244"/>
      </w:tblGrid>
      <w:tr w:rsidR="00C223A2" w:rsidRPr="00FE3188" w14:paraId="695A668F" w14:textId="77777777" w:rsidTr="00567E96">
        <w:trPr>
          <w:trHeight w:val="416"/>
        </w:trPr>
        <w:tc>
          <w:tcPr>
            <w:tcW w:w="3261" w:type="dxa"/>
          </w:tcPr>
          <w:p w14:paraId="695A668D" w14:textId="77777777" w:rsidR="00C223A2" w:rsidRPr="00FE3188" w:rsidRDefault="00C223A2" w:rsidP="00567E96">
            <w:pPr>
              <w:pStyle w:val="Tabtext"/>
              <w:jc w:val="left"/>
              <w:rPr>
                <w:rFonts w:cs="Arial"/>
                <w:b/>
                <w:sz w:val="24"/>
                <w:szCs w:val="24"/>
              </w:rPr>
            </w:pPr>
            <w:r w:rsidRPr="00FE3188">
              <w:rPr>
                <w:rFonts w:cs="Arial"/>
                <w:b/>
                <w:sz w:val="24"/>
                <w:szCs w:val="24"/>
              </w:rPr>
              <w:lastRenderedPageBreak/>
              <w:t>Impressum</w:t>
            </w:r>
          </w:p>
        </w:tc>
        <w:tc>
          <w:tcPr>
            <w:tcW w:w="6244" w:type="dxa"/>
          </w:tcPr>
          <w:p w14:paraId="695A668E" w14:textId="77777777" w:rsidR="00C223A2" w:rsidRPr="00FE3188" w:rsidRDefault="00C223A2" w:rsidP="00567E96"/>
        </w:tc>
      </w:tr>
      <w:tr w:rsidR="00C223A2" w:rsidRPr="00FE3188" w14:paraId="695A6692" w14:textId="77777777" w:rsidTr="00567E96">
        <w:tc>
          <w:tcPr>
            <w:tcW w:w="3261" w:type="dxa"/>
          </w:tcPr>
          <w:p w14:paraId="695A6690" w14:textId="77777777" w:rsidR="00C223A2" w:rsidRPr="00FE3188" w:rsidRDefault="00C223A2" w:rsidP="00567E96">
            <w:pPr>
              <w:pStyle w:val="Tabtext"/>
              <w:jc w:val="left"/>
              <w:rPr>
                <w:rFonts w:cs="Arial"/>
              </w:rPr>
            </w:pPr>
            <w:r w:rsidRPr="00FE3188">
              <w:rPr>
                <w:rFonts w:cs="Arial"/>
              </w:rPr>
              <w:t>Erstelldatum:</w:t>
            </w:r>
          </w:p>
        </w:tc>
        <w:tc>
          <w:tcPr>
            <w:tcW w:w="6244" w:type="dxa"/>
          </w:tcPr>
          <w:p w14:paraId="695A6691" w14:textId="46C2C53A" w:rsidR="00C223A2" w:rsidRPr="00FE3188" w:rsidRDefault="002A3FE4" w:rsidP="00645511">
            <w:pPr>
              <w:pStyle w:val="Tabtext"/>
              <w:jc w:val="left"/>
              <w:rPr>
                <w:rFonts w:cs="Arial"/>
              </w:rPr>
            </w:pPr>
            <w:r>
              <w:t>03.04.</w:t>
            </w:r>
            <w:r w:rsidR="00C223A2" w:rsidRPr="00FE3188">
              <w:t>201</w:t>
            </w:r>
            <w:r>
              <w:t>7</w:t>
            </w:r>
          </w:p>
        </w:tc>
      </w:tr>
      <w:tr w:rsidR="00C223A2" w:rsidRPr="00FE3188" w14:paraId="695A6695" w14:textId="77777777" w:rsidTr="00567E96">
        <w:tc>
          <w:tcPr>
            <w:tcW w:w="3261" w:type="dxa"/>
          </w:tcPr>
          <w:p w14:paraId="695A6693" w14:textId="77777777" w:rsidR="00C223A2" w:rsidRPr="00FE3188" w:rsidRDefault="00C223A2" w:rsidP="00567E96">
            <w:pPr>
              <w:pStyle w:val="Tabtext"/>
              <w:jc w:val="left"/>
              <w:rPr>
                <w:rFonts w:cs="Arial"/>
              </w:rPr>
            </w:pPr>
            <w:r w:rsidRPr="00FE3188">
              <w:rPr>
                <w:rFonts w:cs="Arial"/>
              </w:rPr>
              <w:t>Letzte Änderung:</w:t>
            </w:r>
          </w:p>
        </w:tc>
        <w:tc>
          <w:tcPr>
            <w:tcW w:w="6244" w:type="dxa"/>
          </w:tcPr>
          <w:p w14:paraId="695A6694" w14:textId="0E830BF2" w:rsidR="00C223A2" w:rsidRPr="00FE3188" w:rsidRDefault="004963B3" w:rsidP="00E027C2">
            <w:pPr>
              <w:pStyle w:val="Tabtext"/>
              <w:jc w:val="left"/>
              <w:rPr>
                <w:rFonts w:cs="Arial"/>
              </w:rPr>
            </w:pPr>
            <w:r w:rsidRPr="00FE3188">
              <w:rPr>
                <w:rFonts w:cs="Arial"/>
              </w:rPr>
              <w:fldChar w:fldCharType="begin"/>
            </w:r>
            <w:r w:rsidR="00C223A2" w:rsidRPr="00FE3188">
              <w:rPr>
                <w:rFonts w:cs="Arial"/>
              </w:rPr>
              <w:instrText xml:space="preserve"> SAVEDATE  \@ "dd.MM.yyyy"  \* MERGEFORMAT </w:instrText>
            </w:r>
            <w:r w:rsidRPr="00FE3188">
              <w:rPr>
                <w:rFonts w:cs="Arial"/>
              </w:rPr>
              <w:fldChar w:fldCharType="separate"/>
            </w:r>
            <w:r w:rsidR="003C2023">
              <w:rPr>
                <w:rFonts w:cs="Arial"/>
                <w:noProof/>
              </w:rPr>
              <w:t>14.08.2017</w:t>
            </w:r>
            <w:r w:rsidRPr="00FE3188">
              <w:rPr>
                <w:rFonts w:cs="Arial"/>
              </w:rPr>
              <w:fldChar w:fldCharType="end"/>
            </w:r>
          </w:p>
        </w:tc>
      </w:tr>
      <w:tr w:rsidR="00C223A2" w:rsidRPr="00FE3188" w14:paraId="695A6698" w14:textId="77777777" w:rsidTr="00567E96">
        <w:tc>
          <w:tcPr>
            <w:tcW w:w="3261" w:type="dxa"/>
          </w:tcPr>
          <w:p w14:paraId="695A6696" w14:textId="77777777" w:rsidR="00C223A2" w:rsidRPr="00FE3188" w:rsidRDefault="00C223A2" w:rsidP="00567E96">
            <w:pPr>
              <w:pStyle w:val="Tabtext"/>
              <w:jc w:val="left"/>
              <w:rPr>
                <w:rFonts w:cs="Arial"/>
              </w:rPr>
            </w:pPr>
            <w:r w:rsidRPr="00FE3188">
              <w:rPr>
                <w:rFonts w:cs="Arial"/>
              </w:rPr>
              <w:t>Projektleiter:</w:t>
            </w:r>
          </w:p>
        </w:tc>
        <w:tc>
          <w:tcPr>
            <w:tcW w:w="6244" w:type="dxa"/>
          </w:tcPr>
          <w:p w14:paraId="695A6697" w14:textId="19DD280F" w:rsidR="00C223A2" w:rsidRPr="00FE3188" w:rsidRDefault="00C223A2" w:rsidP="00567E96">
            <w:pPr>
              <w:pStyle w:val="Tabtext"/>
              <w:jc w:val="left"/>
              <w:rPr>
                <w:rFonts w:cs="Arial"/>
              </w:rPr>
            </w:pPr>
            <w:r w:rsidRPr="00FE3188">
              <w:rPr>
                <w:rFonts w:cs="Arial"/>
              </w:rPr>
              <w:t>(ASTRA)</w:t>
            </w:r>
            <w:r w:rsidR="004963B3" w:rsidRPr="00FE3188">
              <w:rPr>
                <w:rFonts w:cs="Arial"/>
              </w:rPr>
              <w:fldChar w:fldCharType="begin"/>
            </w:r>
            <w:r w:rsidRPr="00FE3188">
              <w:rPr>
                <w:rFonts w:cs="Arial"/>
              </w:rPr>
              <w:instrText xml:space="preserve"> COMMENTS  \* MERGEFORMAT </w:instrText>
            </w:r>
            <w:r w:rsidR="004963B3" w:rsidRPr="00FE3188">
              <w:rPr>
                <w:rFonts w:cs="Arial"/>
              </w:rPr>
              <w:fldChar w:fldCharType="end"/>
            </w:r>
          </w:p>
        </w:tc>
      </w:tr>
      <w:tr w:rsidR="00C223A2" w:rsidRPr="00FE3188" w14:paraId="695A669B" w14:textId="77777777" w:rsidTr="00567E96">
        <w:tc>
          <w:tcPr>
            <w:tcW w:w="3261" w:type="dxa"/>
          </w:tcPr>
          <w:p w14:paraId="695A6699" w14:textId="77777777" w:rsidR="00C223A2" w:rsidRPr="00FE3188" w:rsidRDefault="00C223A2" w:rsidP="00567E96">
            <w:pPr>
              <w:pStyle w:val="Tabtext"/>
              <w:jc w:val="left"/>
              <w:rPr>
                <w:rFonts w:cs="Arial"/>
              </w:rPr>
            </w:pPr>
            <w:r w:rsidRPr="00FE3188">
              <w:rPr>
                <w:rFonts w:cs="Arial"/>
              </w:rPr>
              <w:t>Realisierung:</w:t>
            </w:r>
          </w:p>
        </w:tc>
        <w:tc>
          <w:tcPr>
            <w:tcW w:w="6244" w:type="dxa"/>
          </w:tcPr>
          <w:p w14:paraId="695A669A" w14:textId="3E3C0BAC" w:rsidR="00C223A2" w:rsidRPr="00FE3188" w:rsidRDefault="00C223A2" w:rsidP="00567E96">
            <w:pPr>
              <w:pStyle w:val="Tabtext"/>
              <w:jc w:val="left"/>
              <w:rPr>
                <w:rFonts w:cs="Arial"/>
              </w:rPr>
            </w:pPr>
          </w:p>
        </w:tc>
      </w:tr>
      <w:tr w:rsidR="00C223A2" w:rsidRPr="00FE3188" w14:paraId="695A669E" w14:textId="77777777" w:rsidTr="00567E96">
        <w:tc>
          <w:tcPr>
            <w:tcW w:w="3261" w:type="dxa"/>
          </w:tcPr>
          <w:p w14:paraId="695A669C" w14:textId="77777777" w:rsidR="00C223A2" w:rsidRPr="00FE3188" w:rsidRDefault="00C223A2" w:rsidP="00567E96">
            <w:pPr>
              <w:pStyle w:val="Tabtext"/>
              <w:jc w:val="left"/>
              <w:rPr>
                <w:rFonts w:cs="Arial"/>
              </w:rPr>
            </w:pPr>
            <w:r w:rsidRPr="00FE3188">
              <w:rPr>
                <w:rFonts w:cs="Arial"/>
              </w:rPr>
              <w:t>Leitung Realisierung:</w:t>
            </w:r>
          </w:p>
        </w:tc>
        <w:tc>
          <w:tcPr>
            <w:tcW w:w="6244" w:type="dxa"/>
          </w:tcPr>
          <w:p w14:paraId="695A669D" w14:textId="545694C6" w:rsidR="00C223A2" w:rsidRPr="00FE3188" w:rsidRDefault="00C223A2" w:rsidP="00567E96">
            <w:pPr>
              <w:pStyle w:val="Tabtext"/>
              <w:jc w:val="left"/>
              <w:rPr>
                <w:rFonts w:cs="Arial"/>
              </w:rPr>
            </w:pPr>
          </w:p>
        </w:tc>
      </w:tr>
      <w:tr w:rsidR="00C223A2" w:rsidRPr="00282672" w14:paraId="695A66A1" w14:textId="77777777" w:rsidTr="00567E96">
        <w:tc>
          <w:tcPr>
            <w:tcW w:w="3261" w:type="dxa"/>
          </w:tcPr>
          <w:p w14:paraId="695A669F" w14:textId="77777777" w:rsidR="00C223A2" w:rsidRPr="00FE3188" w:rsidRDefault="00C223A2" w:rsidP="00567E96">
            <w:pPr>
              <w:pStyle w:val="Tabtext"/>
              <w:jc w:val="left"/>
              <w:rPr>
                <w:rFonts w:cs="Arial"/>
              </w:rPr>
            </w:pPr>
            <w:r w:rsidRPr="00FE3188">
              <w:rPr>
                <w:rFonts w:cs="Arial"/>
              </w:rPr>
              <w:t>Verzeichnis/Datei:</w:t>
            </w:r>
          </w:p>
        </w:tc>
        <w:bookmarkStart w:id="1" w:name="Dateiname2"/>
        <w:tc>
          <w:tcPr>
            <w:tcW w:w="6244" w:type="dxa"/>
          </w:tcPr>
          <w:p w14:paraId="695A66A0" w14:textId="1FEDE851" w:rsidR="00C223A2" w:rsidRPr="0040434D" w:rsidRDefault="004963B3" w:rsidP="00567E96">
            <w:pPr>
              <w:pStyle w:val="Tabtext"/>
              <w:jc w:val="left"/>
              <w:rPr>
                <w:rFonts w:cs="Arial"/>
                <w:lang w:val="en-US"/>
              </w:rPr>
            </w:pPr>
            <w:r w:rsidRPr="00FE3188">
              <w:rPr>
                <w:rFonts w:cs="Arial"/>
              </w:rPr>
              <w:fldChar w:fldCharType="begin"/>
            </w:r>
            <w:r w:rsidR="00C223A2" w:rsidRPr="0040434D">
              <w:rPr>
                <w:rFonts w:cs="Arial"/>
                <w:lang w:val="en-US"/>
              </w:rPr>
              <w:instrText xml:space="preserve"> FILENAME \* LOWER \ FORMATVERBINDEN </w:instrText>
            </w:r>
            <w:r w:rsidRPr="00FE3188">
              <w:rPr>
                <w:rFonts w:cs="Arial"/>
              </w:rPr>
              <w:fldChar w:fldCharType="separate"/>
            </w:r>
            <w:r w:rsidR="002A3FE4">
              <w:rPr>
                <w:rFonts w:cs="Arial"/>
                <w:noProof/>
                <w:lang w:val="en-US"/>
              </w:rPr>
              <w:t>r emsg release notes v1.7.0.0</w:t>
            </w:r>
            <w:r w:rsidRPr="00FE3188">
              <w:rPr>
                <w:rFonts w:cs="Arial"/>
              </w:rPr>
              <w:fldChar w:fldCharType="end"/>
            </w:r>
            <w:bookmarkEnd w:id="1"/>
          </w:p>
        </w:tc>
      </w:tr>
      <w:tr w:rsidR="00C223A2" w:rsidRPr="00FE3188" w14:paraId="695A66A4" w14:textId="77777777" w:rsidTr="00567E96">
        <w:tc>
          <w:tcPr>
            <w:tcW w:w="3261" w:type="dxa"/>
          </w:tcPr>
          <w:p w14:paraId="695A66A2" w14:textId="77777777" w:rsidR="00C223A2" w:rsidRPr="00FE3188" w:rsidRDefault="00C223A2" w:rsidP="00567E96">
            <w:pPr>
              <w:pStyle w:val="Tabtext"/>
              <w:jc w:val="left"/>
              <w:rPr>
                <w:rFonts w:cs="Arial"/>
              </w:rPr>
            </w:pPr>
            <w:bookmarkStart w:id="2" w:name="GesAnzSeiten" w:colFirst="1" w:colLast="1"/>
            <w:r w:rsidRPr="00FE3188">
              <w:rPr>
                <w:rFonts w:cs="Arial"/>
              </w:rPr>
              <w:t>Seitenanzahl gesamt inkl. Deckblatt und Inhaltsverzeichnis:</w:t>
            </w:r>
          </w:p>
        </w:tc>
        <w:tc>
          <w:tcPr>
            <w:tcW w:w="6244" w:type="dxa"/>
          </w:tcPr>
          <w:p w14:paraId="695A66A3" w14:textId="4E48E43C" w:rsidR="00C223A2" w:rsidRPr="00FE3188" w:rsidRDefault="003C2023" w:rsidP="00567E96">
            <w:pPr>
              <w:pStyle w:val="Tabtext"/>
              <w:jc w:val="left"/>
              <w:rPr>
                <w:rFonts w:cs="Arial"/>
              </w:rPr>
            </w:pPr>
            <w:r>
              <w:fldChar w:fldCharType="begin"/>
            </w:r>
            <w:r>
              <w:instrText xml:space="preserve"> NUMPAGES  \* MERGEFORMAT </w:instrText>
            </w:r>
            <w:r>
              <w:fldChar w:fldCharType="separate"/>
            </w:r>
            <w:r w:rsidR="00A604B7" w:rsidRPr="00A604B7">
              <w:rPr>
                <w:rFonts w:cs="Arial"/>
                <w:noProof/>
              </w:rPr>
              <w:t>10</w:t>
            </w:r>
            <w:r>
              <w:rPr>
                <w:rFonts w:cs="Arial"/>
                <w:noProof/>
              </w:rPr>
              <w:fldChar w:fldCharType="end"/>
            </w:r>
          </w:p>
        </w:tc>
      </w:tr>
      <w:bookmarkEnd w:id="2"/>
    </w:tbl>
    <w:p w14:paraId="695A66A5" w14:textId="77777777" w:rsidR="00C223A2" w:rsidRPr="00FE3188" w:rsidRDefault="00C223A2" w:rsidP="005453C0">
      <w:pPr>
        <w:pStyle w:val="Textlinksbndig"/>
        <w:spacing w:after="60"/>
        <w:rPr>
          <w:b/>
          <w:bCs/>
          <w:sz w:val="24"/>
        </w:rPr>
      </w:pPr>
    </w:p>
    <w:p w14:paraId="695A66A6" w14:textId="77777777" w:rsidR="00127E07" w:rsidRPr="00FE3188" w:rsidRDefault="00127E07" w:rsidP="005453C0">
      <w:pPr>
        <w:pStyle w:val="Textlinksbndig"/>
        <w:spacing w:after="60"/>
        <w:rPr>
          <w:b/>
          <w:bCs/>
          <w:sz w:val="24"/>
        </w:rPr>
      </w:pPr>
      <w:r w:rsidRPr="00FE3188">
        <w:rPr>
          <w:b/>
          <w:bCs/>
          <w:sz w:val="24"/>
        </w:rPr>
        <w:t>Dokumentenverwaltung</w:t>
      </w:r>
    </w:p>
    <w:tbl>
      <w:tblPr>
        <w:tblW w:w="986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1559"/>
        <w:gridCol w:w="1417"/>
        <w:gridCol w:w="5328"/>
      </w:tblGrid>
      <w:tr w:rsidR="00127E07" w:rsidRPr="00FE3188" w14:paraId="695A66AB" w14:textId="77777777" w:rsidTr="006D25E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95A66A7" w14:textId="77777777" w:rsidR="00127E07" w:rsidRPr="00FE3188" w:rsidRDefault="00127E07" w:rsidP="006E502D">
            <w:pPr>
              <w:pStyle w:val="Tabtext"/>
              <w:rPr>
                <w:b/>
              </w:rPr>
            </w:pPr>
            <w:r w:rsidRPr="00FE3188">
              <w:rPr>
                <w:b/>
              </w:rPr>
              <w:t>Version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95A66A8" w14:textId="77777777" w:rsidR="00127E07" w:rsidRPr="00FE3188" w:rsidRDefault="00127E07" w:rsidP="006E502D">
            <w:pPr>
              <w:pStyle w:val="Tabtext"/>
              <w:rPr>
                <w:b/>
              </w:rPr>
            </w:pPr>
            <w:r w:rsidRPr="00FE3188">
              <w:rPr>
                <w:b/>
              </w:rPr>
              <w:t>Datum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95A66A9" w14:textId="77777777" w:rsidR="00127E07" w:rsidRPr="00FE3188" w:rsidRDefault="00127E07" w:rsidP="006E502D">
            <w:pPr>
              <w:pStyle w:val="Tabtext"/>
              <w:rPr>
                <w:b/>
              </w:rPr>
            </w:pPr>
            <w:r w:rsidRPr="00FE3188">
              <w:rPr>
                <w:b/>
              </w:rPr>
              <w:t>Autor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695A66AA" w14:textId="77777777" w:rsidR="00127E07" w:rsidRPr="00FE3188" w:rsidRDefault="00127E07" w:rsidP="006E502D">
            <w:pPr>
              <w:pStyle w:val="Tabtext"/>
              <w:rPr>
                <w:b/>
              </w:rPr>
            </w:pPr>
            <w:r w:rsidRPr="00FE3188">
              <w:rPr>
                <w:b/>
              </w:rPr>
              <w:t>Bemerkungen</w:t>
            </w:r>
          </w:p>
        </w:tc>
      </w:tr>
      <w:tr w:rsidR="00F63357" w:rsidRPr="00FE3188" w14:paraId="695A66C9" w14:textId="77777777" w:rsidTr="006D25E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A66C5" w14:textId="4582D8DB" w:rsidR="00F63357" w:rsidRPr="00FE3188" w:rsidRDefault="005223B5" w:rsidP="00F63357">
            <w:pPr>
              <w:pStyle w:val="Tabtext"/>
              <w:jc w:val="center"/>
            </w:pPr>
            <w:r>
              <w:t>1</w:t>
            </w:r>
            <w:r w:rsidR="00AD7330">
              <w:t>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A66C6" w14:textId="70D33A7F" w:rsidR="00F63357" w:rsidRPr="00FE3188" w:rsidRDefault="002A3FE4" w:rsidP="003061B0">
            <w:pPr>
              <w:pStyle w:val="Tabtext"/>
            </w:pPr>
            <w:r>
              <w:t>03.04.2017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A66C7" w14:textId="18965B28" w:rsidR="00F63357" w:rsidRPr="00FE3188" w:rsidRDefault="00F63357" w:rsidP="00F63357">
            <w:pPr>
              <w:pStyle w:val="Tabtext"/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5A66C8" w14:textId="19179CE8" w:rsidR="00F63357" w:rsidRPr="00FE3188" w:rsidRDefault="00AD7330" w:rsidP="00F63357">
            <w:pPr>
              <w:pStyle w:val="Tabtext"/>
            </w:pPr>
            <w:r>
              <w:t>Version für Lieferung</w:t>
            </w:r>
          </w:p>
        </w:tc>
      </w:tr>
    </w:tbl>
    <w:p w14:paraId="695A66E3" w14:textId="77777777" w:rsidR="00127E07" w:rsidRPr="00FE3188" w:rsidRDefault="00127E07"/>
    <w:p w14:paraId="695A66E4" w14:textId="77777777" w:rsidR="000E0109" w:rsidRPr="00FE3188" w:rsidRDefault="00127E07">
      <w:pPr>
        <w:pStyle w:val="Verborgen"/>
      </w:pPr>
      <w:r w:rsidRPr="00FE3188">
        <w:t>Zeile NICHT löschen und nicht verändern (Text wird nicht gedruckt!)</w:t>
      </w:r>
    </w:p>
    <w:p w14:paraId="695A66E5" w14:textId="77777777" w:rsidR="00127E07" w:rsidRPr="00FE3188" w:rsidRDefault="00127E07" w:rsidP="00EA757F">
      <w:pPr>
        <w:rPr>
          <w:rStyle w:val="Seitenzahl"/>
        </w:rPr>
        <w:sectPr w:rsidR="00127E07" w:rsidRPr="00FE3188" w:rsidSect="000E0109">
          <w:headerReference w:type="default" r:id="rId15"/>
          <w:footerReference w:type="default" r:id="rId16"/>
          <w:headerReference w:type="first" r:id="rId17"/>
          <w:footerReference w:type="first" r:id="rId18"/>
          <w:pgSz w:w="11907" w:h="16840" w:code="9"/>
          <w:pgMar w:top="2552" w:right="1134" w:bottom="1134" w:left="1134" w:header="567" w:footer="397" w:gutter="0"/>
          <w:pgNumType w:fmt="upperRoman"/>
          <w:cols w:space="142"/>
          <w:formProt w:val="0"/>
        </w:sectPr>
      </w:pPr>
    </w:p>
    <w:p w14:paraId="695A66E6" w14:textId="77777777" w:rsidR="00127E07" w:rsidRPr="00FE3188" w:rsidRDefault="00127E07">
      <w:pPr>
        <w:pStyle w:val="Verzeichnistitel"/>
        <w:tabs>
          <w:tab w:val="right" w:pos="9072"/>
        </w:tabs>
      </w:pPr>
      <w:r w:rsidRPr="00FE3188">
        <w:rPr>
          <w:b/>
          <w:sz w:val="28"/>
        </w:rPr>
        <w:t>Inhaltsverzeichnis</w:t>
      </w:r>
      <w:r w:rsidRPr="00FE3188">
        <w:rPr>
          <w:sz w:val="28"/>
        </w:rPr>
        <w:tab/>
      </w:r>
      <w:r w:rsidRPr="00FE3188">
        <w:t>Seite</w:t>
      </w:r>
    </w:p>
    <w:p w14:paraId="2252C790" w14:textId="6AEE8D05" w:rsidR="00C06EA0" w:rsidRDefault="004963B3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r w:rsidRPr="00FE3188">
        <w:fldChar w:fldCharType="begin"/>
      </w:r>
      <w:r w:rsidR="00127E07" w:rsidRPr="00FE3188">
        <w:instrText xml:space="preserve"> TOC \o "1-2" \h \z </w:instrText>
      </w:r>
      <w:r w:rsidRPr="00FE3188">
        <w:fldChar w:fldCharType="separate"/>
      </w:r>
      <w:hyperlink w:anchor="_Toc459369065" w:history="1">
        <w:r w:rsidR="00C06EA0" w:rsidRPr="00CE6C8A">
          <w:rPr>
            <w:rStyle w:val="Hyperlink"/>
            <w:noProof/>
          </w:rPr>
          <w:t>0</w:t>
        </w:r>
        <w:r w:rsidR="00C06EA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="00C06EA0" w:rsidRPr="00CE6C8A">
          <w:rPr>
            <w:rStyle w:val="Hyperlink"/>
            <w:noProof/>
          </w:rPr>
          <w:t>Allgemeines</w:t>
        </w:r>
        <w:r w:rsidR="00C06EA0">
          <w:rPr>
            <w:noProof/>
            <w:webHidden/>
          </w:rPr>
          <w:tab/>
        </w:r>
        <w:r w:rsidR="00C06EA0">
          <w:rPr>
            <w:noProof/>
            <w:webHidden/>
          </w:rPr>
          <w:fldChar w:fldCharType="begin"/>
        </w:r>
        <w:r w:rsidR="00C06EA0">
          <w:rPr>
            <w:noProof/>
            <w:webHidden/>
          </w:rPr>
          <w:instrText xml:space="preserve"> PAGEREF _Toc459369065 \h </w:instrText>
        </w:r>
        <w:r w:rsidR="00C06EA0">
          <w:rPr>
            <w:noProof/>
            <w:webHidden/>
          </w:rPr>
        </w:r>
        <w:r w:rsidR="00C06EA0">
          <w:rPr>
            <w:noProof/>
            <w:webHidden/>
          </w:rPr>
          <w:fldChar w:fldCharType="separate"/>
        </w:r>
        <w:r w:rsidR="00C06EA0">
          <w:rPr>
            <w:noProof/>
            <w:webHidden/>
          </w:rPr>
          <w:t>4</w:t>
        </w:r>
        <w:r w:rsidR="00C06EA0">
          <w:rPr>
            <w:noProof/>
            <w:webHidden/>
          </w:rPr>
          <w:fldChar w:fldCharType="end"/>
        </w:r>
      </w:hyperlink>
    </w:p>
    <w:p w14:paraId="5CBEAE49" w14:textId="0E2B8D98" w:rsidR="00C06EA0" w:rsidRDefault="003C2023">
      <w:pPr>
        <w:pStyle w:val="Verzeichnis2"/>
        <w:rPr>
          <w:rFonts w:asciiTheme="minorHAnsi" w:eastAsiaTheme="minorEastAsia" w:hAnsiTheme="minorHAnsi" w:cstheme="minorBidi"/>
          <w:b w:val="0"/>
          <w:sz w:val="22"/>
          <w:szCs w:val="22"/>
          <w:lang w:val="de-AT" w:eastAsia="de-AT"/>
        </w:rPr>
      </w:pPr>
      <w:hyperlink w:anchor="_Toc459369066" w:history="1">
        <w:r w:rsidR="00C06EA0" w:rsidRPr="00CE6C8A">
          <w:rPr>
            <w:rStyle w:val="Hyperlink"/>
          </w:rPr>
          <w:t>0.1</w:t>
        </w:r>
        <w:r w:rsidR="00C06EA0">
          <w:rPr>
            <w:rFonts w:asciiTheme="minorHAnsi" w:eastAsiaTheme="minorEastAsia" w:hAnsiTheme="minorHAnsi" w:cstheme="minorBidi"/>
            <w:b w:val="0"/>
            <w:sz w:val="22"/>
            <w:szCs w:val="22"/>
            <w:lang w:val="de-AT" w:eastAsia="de-AT"/>
          </w:rPr>
          <w:tab/>
        </w:r>
        <w:r w:rsidR="00C06EA0" w:rsidRPr="00CE6C8A">
          <w:rPr>
            <w:rStyle w:val="Hyperlink"/>
          </w:rPr>
          <w:t>Verwendete</w:t>
        </w:r>
        <w:r w:rsidR="00C06EA0" w:rsidRPr="00CE6C8A">
          <w:rPr>
            <w:rStyle w:val="Hyperlink"/>
            <w:bCs/>
          </w:rPr>
          <w:t xml:space="preserve"> </w:t>
        </w:r>
        <w:r w:rsidR="00C06EA0" w:rsidRPr="00CE6C8A">
          <w:rPr>
            <w:rStyle w:val="Hyperlink"/>
          </w:rPr>
          <w:t>Abkürzungen</w:t>
        </w:r>
        <w:r w:rsidR="00C06EA0">
          <w:rPr>
            <w:webHidden/>
          </w:rPr>
          <w:tab/>
        </w:r>
        <w:r w:rsidR="00C06EA0">
          <w:rPr>
            <w:webHidden/>
          </w:rPr>
          <w:fldChar w:fldCharType="begin"/>
        </w:r>
        <w:r w:rsidR="00C06EA0">
          <w:rPr>
            <w:webHidden/>
          </w:rPr>
          <w:instrText xml:space="preserve"> PAGEREF _Toc459369066 \h </w:instrText>
        </w:r>
        <w:r w:rsidR="00C06EA0">
          <w:rPr>
            <w:webHidden/>
          </w:rPr>
        </w:r>
        <w:r w:rsidR="00C06EA0">
          <w:rPr>
            <w:webHidden/>
          </w:rPr>
          <w:fldChar w:fldCharType="separate"/>
        </w:r>
        <w:r w:rsidR="00C06EA0">
          <w:rPr>
            <w:webHidden/>
          </w:rPr>
          <w:t>4</w:t>
        </w:r>
        <w:r w:rsidR="00C06EA0">
          <w:rPr>
            <w:webHidden/>
          </w:rPr>
          <w:fldChar w:fldCharType="end"/>
        </w:r>
      </w:hyperlink>
    </w:p>
    <w:p w14:paraId="1A311198" w14:textId="7849FE7E" w:rsidR="00C06EA0" w:rsidRDefault="003C2023">
      <w:pPr>
        <w:pStyle w:val="Verzeichnis2"/>
        <w:rPr>
          <w:rFonts w:asciiTheme="minorHAnsi" w:eastAsiaTheme="minorEastAsia" w:hAnsiTheme="minorHAnsi" w:cstheme="minorBidi"/>
          <w:b w:val="0"/>
          <w:sz w:val="22"/>
          <w:szCs w:val="22"/>
          <w:lang w:val="de-AT" w:eastAsia="de-AT"/>
        </w:rPr>
      </w:pPr>
      <w:hyperlink w:anchor="_Toc459369067" w:history="1">
        <w:r w:rsidR="00C06EA0" w:rsidRPr="00CE6C8A">
          <w:rPr>
            <w:rStyle w:val="Hyperlink"/>
          </w:rPr>
          <w:t>0.2</w:t>
        </w:r>
        <w:r w:rsidR="00C06EA0">
          <w:rPr>
            <w:rFonts w:asciiTheme="minorHAnsi" w:eastAsiaTheme="minorEastAsia" w:hAnsiTheme="minorHAnsi" w:cstheme="minorBidi"/>
            <w:b w:val="0"/>
            <w:sz w:val="22"/>
            <w:szCs w:val="22"/>
            <w:lang w:val="de-AT" w:eastAsia="de-AT"/>
          </w:rPr>
          <w:tab/>
        </w:r>
        <w:r w:rsidR="00C06EA0" w:rsidRPr="00CE6C8A">
          <w:rPr>
            <w:rStyle w:val="Hyperlink"/>
          </w:rPr>
          <w:t>Grundlagen</w:t>
        </w:r>
        <w:r w:rsidR="00C06EA0" w:rsidRPr="00CE6C8A">
          <w:rPr>
            <w:rStyle w:val="Hyperlink"/>
            <w:bCs/>
          </w:rPr>
          <w:t xml:space="preserve"> </w:t>
        </w:r>
        <w:r w:rsidR="00C06EA0" w:rsidRPr="00CE6C8A">
          <w:rPr>
            <w:rStyle w:val="Hyperlink"/>
          </w:rPr>
          <w:t>und Referenzen</w:t>
        </w:r>
        <w:r w:rsidR="00C06EA0">
          <w:rPr>
            <w:webHidden/>
          </w:rPr>
          <w:tab/>
        </w:r>
        <w:r w:rsidR="00C06EA0">
          <w:rPr>
            <w:webHidden/>
          </w:rPr>
          <w:fldChar w:fldCharType="begin"/>
        </w:r>
        <w:r w:rsidR="00C06EA0">
          <w:rPr>
            <w:webHidden/>
          </w:rPr>
          <w:instrText xml:space="preserve"> PAGEREF _Toc459369067 \h </w:instrText>
        </w:r>
        <w:r w:rsidR="00C06EA0">
          <w:rPr>
            <w:webHidden/>
          </w:rPr>
        </w:r>
        <w:r w:rsidR="00C06EA0">
          <w:rPr>
            <w:webHidden/>
          </w:rPr>
          <w:fldChar w:fldCharType="separate"/>
        </w:r>
        <w:r w:rsidR="00C06EA0">
          <w:rPr>
            <w:webHidden/>
          </w:rPr>
          <w:t>4</w:t>
        </w:r>
        <w:r w:rsidR="00C06EA0">
          <w:rPr>
            <w:webHidden/>
          </w:rPr>
          <w:fldChar w:fldCharType="end"/>
        </w:r>
      </w:hyperlink>
    </w:p>
    <w:p w14:paraId="677CBD59" w14:textId="612C94E5" w:rsidR="00C06EA0" w:rsidRDefault="003C2023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459369068" w:history="1">
        <w:r w:rsidR="00C06EA0" w:rsidRPr="00CE6C8A">
          <w:rPr>
            <w:rStyle w:val="Hyperlink"/>
            <w:noProof/>
          </w:rPr>
          <w:t>1</w:t>
        </w:r>
        <w:r w:rsidR="00C06EA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="00C06EA0" w:rsidRPr="00CE6C8A">
          <w:rPr>
            <w:rStyle w:val="Hyperlink"/>
            <w:noProof/>
          </w:rPr>
          <w:t>Zweck</w:t>
        </w:r>
        <w:r w:rsidR="00C06EA0">
          <w:rPr>
            <w:noProof/>
            <w:webHidden/>
          </w:rPr>
          <w:tab/>
        </w:r>
        <w:r w:rsidR="00C06EA0">
          <w:rPr>
            <w:noProof/>
            <w:webHidden/>
          </w:rPr>
          <w:fldChar w:fldCharType="begin"/>
        </w:r>
        <w:r w:rsidR="00C06EA0">
          <w:rPr>
            <w:noProof/>
            <w:webHidden/>
          </w:rPr>
          <w:instrText xml:space="preserve"> PAGEREF _Toc459369068 \h </w:instrText>
        </w:r>
        <w:r w:rsidR="00C06EA0">
          <w:rPr>
            <w:noProof/>
            <w:webHidden/>
          </w:rPr>
        </w:r>
        <w:r w:rsidR="00C06EA0">
          <w:rPr>
            <w:noProof/>
            <w:webHidden/>
          </w:rPr>
          <w:fldChar w:fldCharType="separate"/>
        </w:r>
        <w:r w:rsidR="00C06EA0">
          <w:rPr>
            <w:noProof/>
            <w:webHidden/>
          </w:rPr>
          <w:t>5</w:t>
        </w:r>
        <w:r w:rsidR="00C06EA0">
          <w:rPr>
            <w:noProof/>
            <w:webHidden/>
          </w:rPr>
          <w:fldChar w:fldCharType="end"/>
        </w:r>
      </w:hyperlink>
    </w:p>
    <w:p w14:paraId="3778E3F6" w14:textId="3A2F9D43" w:rsidR="00C06EA0" w:rsidRDefault="003C2023">
      <w:pPr>
        <w:pStyle w:val="Verzeichnis2"/>
        <w:rPr>
          <w:rFonts w:asciiTheme="minorHAnsi" w:eastAsiaTheme="minorEastAsia" w:hAnsiTheme="minorHAnsi" w:cstheme="minorBidi"/>
          <w:b w:val="0"/>
          <w:sz w:val="22"/>
          <w:szCs w:val="22"/>
          <w:lang w:val="de-AT" w:eastAsia="de-AT"/>
        </w:rPr>
      </w:pPr>
      <w:hyperlink w:anchor="_Toc459369069" w:history="1">
        <w:r w:rsidR="00C06EA0" w:rsidRPr="00CE6C8A">
          <w:rPr>
            <w:rStyle w:val="Hyperlink"/>
          </w:rPr>
          <w:t>1.1</w:t>
        </w:r>
        <w:r w:rsidR="00C06EA0">
          <w:rPr>
            <w:rFonts w:asciiTheme="minorHAnsi" w:eastAsiaTheme="minorEastAsia" w:hAnsiTheme="minorHAnsi" w:cstheme="minorBidi"/>
            <w:b w:val="0"/>
            <w:sz w:val="22"/>
            <w:szCs w:val="22"/>
            <w:lang w:val="de-AT" w:eastAsia="de-AT"/>
          </w:rPr>
          <w:tab/>
        </w:r>
        <w:r w:rsidR="00C06EA0" w:rsidRPr="00CE6C8A">
          <w:rPr>
            <w:rStyle w:val="Hyperlink"/>
          </w:rPr>
          <w:t>Ziel und Zweck des Dokuments</w:t>
        </w:r>
        <w:r w:rsidR="00C06EA0">
          <w:rPr>
            <w:webHidden/>
          </w:rPr>
          <w:tab/>
        </w:r>
        <w:r w:rsidR="00C06EA0">
          <w:rPr>
            <w:webHidden/>
          </w:rPr>
          <w:fldChar w:fldCharType="begin"/>
        </w:r>
        <w:r w:rsidR="00C06EA0">
          <w:rPr>
            <w:webHidden/>
          </w:rPr>
          <w:instrText xml:space="preserve"> PAGEREF _Toc459369069 \h </w:instrText>
        </w:r>
        <w:r w:rsidR="00C06EA0">
          <w:rPr>
            <w:webHidden/>
          </w:rPr>
        </w:r>
        <w:r w:rsidR="00C06EA0">
          <w:rPr>
            <w:webHidden/>
          </w:rPr>
          <w:fldChar w:fldCharType="separate"/>
        </w:r>
        <w:r w:rsidR="00C06EA0">
          <w:rPr>
            <w:webHidden/>
          </w:rPr>
          <w:t>5</w:t>
        </w:r>
        <w:r w:rsidR="00C06EA0">
          <w:rPr>
            <w:webHidden/>
          </w:rPr>
          <w:fldChar w:fldCharType="end"/>
        </w:r>
      </w:hyperlink>
    </w:p>
    <w:p w14:paraId="33CE2C09" w14:textId="5A6DC784" w:rsidR="00C06EA0" w:rsidRDefault="003C2023">
      <w:pPr>
        <w:pStyle w:val="Verzeichnis2"/>
        <w:rPr>
          <w:rFonts w:asciiTheme="minorHAnsi" w:eastAsiaTheme="minorEastAsia" w:hAnsiTheme="minorHAnsi" w:cstheme="minorBidi"/>
          <w:b w:val="0"/>
          <w:sz w:val="22"/>
          <w:szCs w:val="22"/>
          <w:lang w:val="de-AT" w:eastAsia="de-AT"/>
        </w:rPr>
      </w:pPr>
      <w:hyperlink w:anchor="_Toc459369070" w:history="1">
        <w:r w:rsidR="00C06EA0" w:rsidRPr="00CE6C8A">
          <w:rPr>
            <w:rStyle w:val="Hyperlink"/>
          </w:rPr>
          <w:t>1.2</w:t>
        </w:r>
        <w:r w:rsidR="00C06EA0">
          <w:rPr>
            <w:rFonts w:asciiTheme="minorHAnsi" w:eastAsiaTheme="minorEastAsia" w:hAnsiTheme="minorHAnsi" w:cstheme="minorBidi"/>
            <w:b w:val="0"/>
            <w:sz w:val="22"/>
            <w:szCs w:val="22"/>
            <w:lang w:val="de-AT" w:eastAsia="de-AT"/>
          </w:rPr>
          <w:tab/>
        </w:r>
        <w:r w:rsidR="00C06EA0" w:rsidRPr="00CE6C8A">
          <w:rPr>
            <w:rStyle w:val="Hyperlink"/>
          </w:rPr>
          <w:t>Zielpublikum</w:t>
        </w:r>
        <w:r w:rsidR="00C06EA0">
          <w:rPr>
            <w:webHidden/>
          </w:rPr>
          <w:tab/>
        </w:r>
        <w:r w:rsidR="00C06EA0">
          <w:rPr>
            <w:webHidden/>
          </w:rPr>
          <w:fldChar w:fldCharType="begin"/>
        </w:r>
        <w:r w:rsidR="00C06EA0">
          <w:rPr>
            <w:webHidden/>
          </w:rPr>
          <w:instrText xml:space="preserve"> PAGEREF _Toc459369070 \h </w:instrText>
        </w:r>
        <w:r w:rsidR="00C06EA0">
          <w:rPr>
            <w:webHidden/>
          </w:rPr>
        </w:r>
        <w:r w:rsidR="00C06EA0">
          <w:rPr>
            <w:webHidden/>
          </w:rPr>
          <w:fldChar w:fldCharType="separate"/>
        </w:r>
        <w:r w:rsidR="00C06EA0">
          <w:rPr>
            <w:webHidden/>
          </w:rPr>
          <w:t>5</w:t>
        </w:r>
        <w:r w:rsidR="00C06EA0">
          <w:rPr>
            <w:webHidden/>
          </w:rPr>
          <w:fldChar w:fldCharType="end"/>
        </w:r>
      </w:hyperlink>
    </w:p>
    <w:p w14:paraId="077C1CAE" w14:textId="386A665A" w:rsidR="00C06EA0" w:rsidRDefault="003C2023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459369071" w:history="1">
        <w:r w:rsidR="00C06EA0" w:rsidRPr="00CE6C8A">
          <w:rPr>
            <w:rStyle w:val="Hyperlink"/>
            <w:noProof/>
          </w:rPr>
          <w:t>2</w:t>
        </w:r>
        <w:r w:rsidR="00C06EA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="00C06EA0" w:rsidRPr="00CE6C8A">
          <w:rPr>
            <w:rStyle w:val="Hyperlink"/>
            <w:noProof/>
          </w:rPr>
          <w:t>Inhalt der Release</w:t>
        </w:r>
        <w:r w:rsidR="00C06EA0">
          <w:rPr>
            <w:noProof/>
            <w:webHidden/>
          </w:rPr>
          <w:tab/>
        </w:r>
        <w:r w:rsidR="00C06EA0">
          <w:rPr>
            <w:noProof/>
            <w:webHidden/>
          </w:rPr>
          <w:fldChar w:fldCharType="begin"/>
        </w:r>
        <w:r w:rsidR="00C06EA0">
          <w:rPr>
            <w:noProof/>
            <w:webHidden/>
          </w:rPr>
          <w:instrText xml:space="preserve"> PAGEREF _Toc459369071 \h </w:instrText>
        </w:r>
        <w:r w:rsidR="00C06EA0">
          <w:rPr>
            <w:noProof/>
            <w:webHidden/>
          </w:rPr>
        </w:r>
        <w:r w:rsidR="00C06EA0">
          <w:rPr>
            <w:noProof/>
            <w:webHidden/>
          </w:rPr>
          <w:fldChar w:fldCharType="separate"/>
        </w:r>
        <w:r w:rsidR="00C06EA0">
          <w:rPr>
            <w:noProof/>
            <w:webHidden/>
          </w:rPr>
          <w:t>6</w:t>
        </w:r>
        <w:r w:rsidR="00C06EA0">
          <w:rPr>
            <w:noProof/>
            <w:webHidden/>
          </w:rPr>
          <w:fldChar w:fldCharType="end"/>
        </w:r>
      </w:hyperlink>
    </w:p>
    <w:p w14:paraId="3F64F6A9" w14:textId="137EB568" w:rsidR="00C06EA0" w:rsidRDefault="003C2023">
      <w:pPr>
        <w:pStyle w:val="Verzeichnis2"/>
        <w:rPr>
          <w:rFonts w:asciiTheme="minorHAnsi" w:eastAsiaTheme="minorEastAsia" w:hAnsiTheme="minorHAnsi" w:cstheme="minorBidi"/>
          <w:b w:val="0"/>
          <w:sz w:val="22"/>
          <w:szCs w:val="22"/>
          <w:lang w:val="de-AT" w:eastAsia="de-AT"/>
        </w:rPr>
      </w:pPr>
      <w:hyperlink w:anchor="_Toc459369072" w:history="1">
        <w:r w:rsidR="00C06EA0" w:rsidRPr="00CE6C8A">
          <w:rPr>
            <w:rStyle w:val="Hyperlink"/>
          </w:rPr>
          <w:t>2.1</w:t>
        </w:r>
        <w:r w:rsidR="00C06EA0">
          <w:rPr>
            <w:rFonts w:asciiTheme="minorHAnsi" w:eastAsiaTheme="minorEastAsia" w:hAnsiTheme="minorHAnsi" w:cstheme="minorBidi"/>
            <w:b w:val="0"/>
            <w:sz w:val="22"/>
            <w:szCs w:val="22"/>
            <w:lang w:val="de-AT" w:eastAsia="de-AT"/>
          </w:rPr>
          <w:tab/>
        </w:r>
        <w:r w:rsidR="00C06EA0" w:rsidRPr="00CE6C8A">
          <w:rPr>
            <w:rStyle w:val="Hyperlink"/>
          </w:rPr>
          <w:t>Funktionsumfang</w:t>
        </w:r>
        <w:r w:rsidR="00C06EA0">
          <w:rPr>
            <w:webHidden/>
          </w:rPr>
          <w:tab/>
        </w:r>
        <w:r w:rsidR="00C06EA0">
          <w:rPr>
            <w:webHidden/>
          </w:rPr>
          <w:fldChar w:fldCharType="begin"/>
        </w:r>
        <w:r w:rsidR="00C06EA0">
          <w:rPr>
            <w:webHidden/>
          </w:rPr>
          <w:instrText xml:space="preserve"> PAGEREF _Toc459369072 \h </w:instrText>
        </w:r>
        <w:r w:rsidR="00C06EA0">
          <w:rPr>
            <w:webHidden/>
          </w:rPr>
        </w:r>
        <w:r w:rsidR="00C06EA0">
          <w:rPr>
            <w:webHidden/>
          </w:rPr>
          <w:fldChar w:fldCharType="separate"/>
        </w:r>
        <w:r w:rsidR="00C06EA0">
          <w:rPr>
            <w:webHidden/>
          </w:rPr>
          <w:t>6</w:t>
        </w:r>
        <w:r w:rsidR="00C06EA0">
          <w:rPr>
            <w:webHidden/>
          </w:rPr>
          <w:fldChar w:fldCharType="end"/>
        </w:r>
      </w:hyperlink>
    </w:p>
    <w:p w14:paraId="1F5774C2" w14:textId="22EF4DED" w:rsidR="00C06EA0" w:rsidRDefault="003C2023">
      <w:pPr>
        <w:pStyle w:val="Verzeichnis2"/>
        <w:rPr>
          <w:rFonts w:asciiTheme="minorHAnsi" w:eastAsiaTheme="minorEastAsia" w:hAnsiTheme="minorHAnsi" w:cstheme="minorBidi"/>
          <w:b w:val="0"/>
          <w:sz w:val="22"/>
          <w:szCs w:val="22"/>
          <w:lang w:val="de-AT" w:eastAsia="de-AT"/>
        </w:rPr>
      </w:pPr>
      <w:hyperlink w:anchor="_Toc459369073" w:history="1">
        <w:r w:rsidR="00C06EA0" w:rsidRPr="00CE6C8A">
          <w:rPr>
            <w:rStyle w:val="Hyperlink"/>
          </w:rPr>
          <w:t>2.2</w:t>
        </w:r>
        <w:r w:rsidR="00C06EA0">
          <w:rPr>
            <w:rFonts w:asciiTheme="minorHAnsi" w:eastAsiaTheme="minorEastAsia" w:hAnsiTheme="minorHAnsi" w:cstheme="minorBidi"/>
            <w:b w:val="0"/>
            <w:sz w:val="22"/>
            <w:szCs w:val="22"/>
            <w:lang w:val="de-AT" w:eastAsia="de-AT"/>
          </w:rPr>
          <w:tab/>
        </w:r>
        <w:r w:rsidR="00C06EA0" w:rsidRPr="00CE6C8A">
          <w:rPr>
            <w:rStyle w:val="Hyperlink"/>
          </w:rPr>
          <w:t>Konfiguration</w:t>
        </w:r>
        <w:r w:rsidR="00C06EA0">
          <w:rPr>
            <w:webHidden/>
          </w:rPr>
          <w:tab/>
        </w:r>
        <w:r w:rsidR="00C06EA0">
          <w:rPr>
            <w:webHidden/>
          </w:rPr>
          <w:fldChar w:fldCharType="begin"/>
        </w:r>
        <w:r w:rsidR="00C06EA0">
          <w:rPr>
            <w:webHidden/>
          </w:rPr>
          <w:instrText xml:space="preserve"> PAGEREF _Toc459369073 \h </w:instrText>
        </w:r>
        <w:r w:rsidR="00C06EA0">
          <w:rPr>
            <w:webHidden/>
          </w:rPr>
        </w:r>
        <w:r w:rsidR="00C06EA0">
          <w:rPr>
            <w:webHidden/>
          </w:rPr>
          <w:fldChar w:fldCharType="separate"/>
        </w:r>
        <w:r w:rsidR="00C06EA0">
          <w:rPr>
            <w:webHidden/>
          </w:rPr>
          <w:t>6</w:t>
        </w:r>
        <w:r w:rsidR="00C06EA0">
          <w:rPr>
            <w:webHidden/>
          </w:rPr>
          <w:fldChar w:fldCharType="end"/>
        </w:r>
      </w:hyperlink>
    </w:p>
    <w:p w14:paraId="7926F543" w14:textId="333B5248" w:rsidR="00C06EA0" w:rsidRDefault="003C2023">
      <w:pPr>
        <w:pStyle w:val="Verzeichnis2"/>
        <w:rPr>
          <w:rFonts w:asciiTheme="minorHAnsi" w:eastAsiaTheme="minorEastAsia" w:hAnsiTheme="minorHAnsi" w:cstheme="minorBidi"/>
          <w:b w:val="0"/>
          <w:sz w:val="22"/>
          <w:szCs w:val="22"/>
          <w:lang w:val="de-AT" w:eastAsia="de-AT"/>
        </w:rPr>
      </w:pPr>
      <w:hyperlink w:anchor="_Toc459369074" w:history="1">
        <w:r w:rsidR="00C06EA0" w:rsidRPr="00CE6C8A">
          <w:rPr>
            <w:rStyle w:val="Hyperlink"/>
          </w:rPr>
          <w:t>2.3</w:t>
        </w:r>
        <w:r w:rsidR="00C06EA0">
          <w:rPr>
            <w:rFonts w:asciiTheme="minorHAnsi" w:eastAsiaTheme="minorEastAsia" w:hAnsiTheme="minorHAnsi" w:cstheme="minorBidi"/>
            <w:b w:val="0"/>
            <w:sz w:val="22"/>
            <w:szCs w:val="22"/>
            <w:lang w:val="de-AT" w:eastAsia="de-AT"/>
          </w:rPr>
          <w:tab/>
        </w:r>
        <w:r w:rsidR="00C06EA0" w:rsidRPr="00CE6C8A">
          <w:rPr>
            <w:rStyle w:val="Hyperlink"/>
          </w:rPr>
          <w:t>Daten</w:t>
        </w:r>
        <w:r w:rsidR="00C06EA0">
          <w:rPr>
            <w:webHidden/>
          </w:rPr>
          <w:tab/>
        </w:r>
        <w:r w:rsidR="00C06EA0">
          <w:rPr>
            <w:webHidden/>
          </w:rPr>
          <w:fldChar w:fldCharType="begin"/>
        </w:r>
        <w:r w:rsidR="00C06EA0">
          <w:rPr>
            <w:webHidden/>
          </w:rPr>
          <w:instrText xml:space="preserve"> PAGEREF _Toc459369074 \h </w:instrText>
        </w:r>
        <w:r w:rsidR="00C06EA0">
          <w:rPr>
            <w:webHidden/>
          </w:rPr>
        </w:r>
        <w:r w:rsidR="00C06EA0">
          <w:rPr>
            <w:webHidden/>
          </w:rPr>
          <w:fldChar w:fldCharType="separate"/>
        </w:r>
        <w:r w:rsidR="00C06EA0">
          <w:rPr>
            <w:webHidden/>
          </w:rPr>
          <w:t>6</w:t>
        </w:r>
        <w:r w:rsidR="00C06EA0">
          <w:rPr>
            <w:webHidden/>
          </w:rPr>
          <w:fldChar w:fldCharType="end"/>
        </w:r>
      </w:hyperlink>
    </w:p>
    <w:p w14:paraId="669C13C8" w14:textId="0D65907D" w:rsidR="00C06EA0" w:rsidRDefault="003C2023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459369075" w:history="1">
        <w:r w:rsidR="00C06EA0" w:rsidRPr="00CE6C8A">
          <w:rPr>
            <w:rStyle w:val="Hyperlink"/>
            <w:noProof/>
          </w:rPr>
          <w:t>3</w:t>
        </w:r>
        <w:r w:rsidR="00C06EA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="00C06EA0" w:rsidRPr="00CE6C8A">
          <w:rPr>
            <w:rStyle w:val="Hyperlink"/>
            <w:noProof/>
          </w:rPr>
          <w:t>Technical Release Notes</w:t>
        </w:r>
        <w:r w:rsidR="00C06EA0">
          <w:rPr>
            <w:noProof/>
            <w:webHidden/>
          </w:rPr>
          <w:tab/>
        </w:r>
        <w:r w:rsidR="00C06EA0">
          <w:rPr>
            <w:noProof/>
            <w:webHidden/>
          </w:rPr>
          <w:fldChar w:fldCharType="begin"/>
        </w:r>
        <w:r w:rsidR="00C06EA0">
          <w:rPr>
            <w:noProof/>
            <w:webHidden/>
          </w:rPr>
          <w:instrText xml:space="preserve"> PAGEREF _Toc459369075 \h </w:instrText>
        </w:r>
        <w:r w:rsidR="00C06EA0">
          <w:rPr>
            <w:noProof/>
            <w:webHidden/>
          </w:rPr>
        </w:r>
        <w:r w:rsidR="00C06EA0">
          <w:rPr>
            <w:noProof/>
            <w:webHidden/>
          </w:rPr>
          <w:fldChar w:fldCharType="separate"/>
        </w:r>
        <w:r w:rsidR="00C06EA0">
          <w:rPr>
            <w:noProof/>
            <w:webHidden/>
          </w:rPr>
          <w:t>7</w:t>
        </w:r>
        <w:r w:rsidR="00C06EA0">
          <w:rPr>
            <w:noProof/>
            <w:webHidden/>
          </w:rPr>
          <w:fldChar w:fldCharType="end"/>
        </w:r>
      </w:hyperlink>
    </w:p>
    <w:p w14:paraId="0CAFD705" w14:textId="140B6396" w:rsidR="00C06EA0" w:rsidRDefault="003C2023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459369076" w:history="1">
        <w:r w:rsidR="00C06EA0" w:rsidRPr="00CE6C8A">
          <w:rPr>
            <w:rStyle w:val="Hyperlink"/>
            <w:noProof/>
          </w:rPr>
          <w:t>4</w:t>
        </w:r>
        <w:r w:rsidR="00C06EA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="00C06EA0" w:rsidRPr="00CE6C8A">
          <w:rPr>
            <w:rStyle w:val="Hyperlink"/>
            <w:noProof/>
          </w:rPr>
          <w:t>Behobene Fehler und Verbesserungen</w:t>
        </w:r>
        <w:r w:rsidR="00C06EA0">
          <w:rPr>
            <w:noProof/>
            <w:webHidden/>
          </w:rPr>
          <w:tab/>
        </w:r>
        <w:r w:rsidR="00C06EA0">
          <w:rPr>
            <w:noProof/>
            <w:webHidden/>
          </w:rPr>
          <w:fldChar w:fldCharType="begin"/>
        </w:r>
        <w:r w:rsidR="00C06EA0">
          <w:rPr>
            <w:noProof/>
            <w:webHidden/>
          </w:rPr>
          <w:instrText xml:space="preserve"> PAGEREF _Toc459369076 \h </w:instrText>
        </w:r>
        <w:r w:rsidR="00C06EA0">
          <w:rPr>
            <w:noProof/>
            <w:webHidden/>
          </w:rPr>
        </w:r>
        <w:r w:rsidR="00C06EA0">
          <w:rPr>
            <w:noProof/>
            <w:webHidden/>
          </w:rPr>
          <w:fldChar w:fldCharType="separate"/>
        </w:r>
        <w:r w:rsidR="00C06EA0">
          <w:rPr>
            <w:noProof/>
            <w:webHidden/>
          </w:rPr>
          <w:t>8</w:t>
        </w:r>
        <w:r w:rsidR="00C06EA0">
          <w:rPr>
            <w:noProof/>
            <w:webHidden/>
          </w:rPr>
          <w:fldChar w:fldCharType="end"/>
        </w:r>
      </w:hyperlink>
    </w:p>
    <w:p w14:paraId="50D89BDA" w14:textId="13B7039E" w:rsidR="00C06EA0" w:rsidRDefault="003C2023">
      <w:pPr>
        <w:pStyle w:val="Verzeichnis2"/>
        <w:rPr>
          <w:rFonts w:asciiTheme="minorHAnsi" w:eastAsiaTheme="minorEastAsia" w:hAnsiTheme="minorHAnsi" w:cstheme="minorBidi"/>
          <w:b w:val="0"/>
          <w:sz w:val="22"/>
          <w:szCs w:val="22"/>
          <w:lang w:val="de-AT" w:eastAsia="de-AT"/>
        </w:rPr>
      </w:pPr>
      <w:hyperlink w:anchor="_Toc459369077" w:history="1">
        <w:r w:rsidR="00C06EA0" w:rsidRPr="00CE6C8A">
          <w:rPr>
            <w:rStyle w:val="Hyperlink"/>
          </w:rPr>
          <w:t>4.1</w:t>
        </w:r>
        <w:r w:rsidR="00C06EA0">
          <w:rPr>
            <w:rFonts w:asciiTheme="minorHAnsi" w:eastAsiaTheme="minorEastAsia" w:hAnsiTheme="minorHAnsi" w:cstheme="minorBidi"/>
            <w:b w:val="0"/>
            <w:sz w:val="22"/>
            <w:szCs w:val="22"/>
            <w:lang w:val="de-AT" w:eastAsia="de-AT"/>
          </w:rPr>
          <w:tab/>
        </w:r>
        <w:r w:rsidR="00C06EA0" w:rsidRPr="00CE6C8A">
          <w:rPr>
            <w:rStyle w:val="Hyperlink"/>
          </w:rPr>
          <w:t>Behobene Fehler</w:t>
        </w:r>
        <w:r w:rsidR="00C06EA0">
          <w:rPr>
            <w:webHidden/>
          </w:rPr>
          <w:tab/>
        </w:r>
        <w:r w:rsidR="00C06EA0">
          <w:rPr>
            <w:webHidden/>
          </w:rPr>
          <w:fldChar w:fldCharType="begin"/>
        </w:r>
        <w:r w:rsidR="00C06EA0">
          <w:rPr>
            <w:webHidden/>
          </w:rPr>
          <w:instrText xml:space="preserve"> PAGEREF _Toc459369077 \h </w:instrText>
        </w:r>
        <w:r w:rsidR="00C06EA0">
          <w:rPr>
            <w:webHidden/>
          </w:rPr>
        </w:r>
        <w:r w:rsidR="00C06EA0">
          <w:rPr>
            <w:webHidden/>
          </w:rPr>
          <w:fldChar w:fldCharType="separate"/>
        </w:r>
        <w:r w:rsidR="00C06EA0">
          <w:rPr>
            <w:webHidden/>
          </w:rPr>
          <w:t>8</w:t>
        </w:r>
        <w:r w:rsidR="00C06EA0">
          <w:rPr>
            <w:webHidden/>
          </w:rPr>
          <w:fldChar w:fldCharType="end"/>
        </w:r>
      </w:hyperlink>
    </w:p>
    <w:p w14:paraId="20DFED83" w14:textId="0611B750" w:rsidR="00C06EA0" w:rsidRDefault="003C2023">
      <w:pPr>
        <w:pStyle w:val="Verzeichnis2"/>
        <w:rPr>
          <w:rFonts w:asciiTheme="minorHAnsi" w:eastAsiaTheme="minorEastAsia" w:hAnsiTheme="minorHAnsi" w:cstheme="minorBidi"/>
          <w:b w:val="0"/>
          <w:sz w:val="22"/>
          <w:szCs w:val="22"/>
          <w:lang w:val="de-AT" w:eastAsia="de-AT"/>
        </w:rPr>
      </w:pPr>
      <w:hyperlink w:anchor="_Toc459369078" w:history="1">
        <w:r w:rsidR="00C06EA0" w:rsidRPr="00CE6C8A">
          <w:rPr>
            <w:rStyle w:val="Hyperlink"/>
          </w:rPr>
          <w:t>4.2</w:t>
        </w:r>
        <w:r w:rsidR="00C06EA0">
          <w:rPr>
            <w:rFonts w:asciiTheme="minorHAnsi" w:eastAsiaTheme="minorEastAsia" w:hAnsiTheme="minorHAnsi" w:cstheme="minorBidi"/>
            <w:b w:val="0"/>
            <w:sz w:val="22"/>
            <w:szCs w:val="22"/>
            <w:lang w:val="de-AT" w:eastAsia="de-AT"/>
          </w:rPr>
          <w:tab/>
        </w:r>
        <w:r w:rsidR="00C06EA0" w:rsidRPr="00CE6C8A">
          <w:rPr>
            <w:rStyle w:val="Hyperlink"/>
          </w:rPr>
          <w:t>Verbesserungen</w:t>
        </w:r>
        <w:r w:rsidR="00C06EA0">
          <w:rPr>
            <w:webHidden/>
          </w:rPr>
          <w:tab/>
        </w:r>
        <w:r w:rsidR="00C06EA0">
          <w:rPr>
            <w:webHidden/>
          </w:rPr>
          <w:fldChar w:fldCharType="begin"/>
        </w:r>
        <w:r w:rsidR="00C06EA0">
          <w:rPr>
            <w:webHidden/>
          </w:rPr>
          <w:instrText xml:space="preserve"> PAGEREF _Toc459369078 \h </w:instrText>
        </w:r>
        <w:r w:rsidR="00C06EA0">
          <w:rPr>
            <w:webHidden/>
          </w:rPr>
        </w:r>
        <w:r w:rsidR="00C06EA0">
          <w:rPr>
            <w:webHidden/>
          </w:rPr>
          <w:fldChar w:fldCharType="separate"/>
        </w:r>
        <w:r w:rsidR="00C06EA0">
          <w:rPr>
            <w:webHidden/>
          </w:rPr>
          <w:t>8</w:t>
        </w:r>
        <w:r w:rsidR="00C06EA0">
          <w:rPr>
            <w:webHidden/>
          </w:rPr>
          <w:fldChar w:fldCharType="end"/>
        </w:r>
      </w:hyperlink>
    </w:p>
    <w:p w14:paraId="49A782F8" w14:textId="24BDAD9F" w:rsidR="00C06EA0" w:rsidRDefault="003C2023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459369079" w:history="1">
        <w:r w:rsidR="00C06EA0" w:rsidRPr="00CE6C8A">
          <w:rPr>
            <w:rStyle w:val="Hyperlink"/>
            <w:noProof/>
          </w:rPr>
          <w:t>5</w:t>
        </w:r>
        <w:r w:rsidR="00C06EA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="00C06EA0" w:rsidRPr="00CE6C8A">
          <w:rPr>
            <w:rStyle w:val="Hyperlink"/>
            <w:noProof/>
          </w:rPr>
          <w:t>Bekannte Probleme (Known Issues)</w:t>
        </w:r>
        <w:r w:rsidR="00C06EA0">
          <w:rPr>
            <w:noProof/>
            <w:webHidden/>
          </w:rPr>
          <w:tab/>
        </w:r>
        <w:r w:rsidR="00C06EA0">
          <w:rPr>
            <w:noProof/>
            <w:webHidden/>
          </w:rPr>
          <w:fldChar w:fldCharType="begin"/>
        </w:r>
        <w:r w:rsidR="00C06EA0">
          <w:rPr>
            <w:noProof/>
            <w:webHidden/>
          </w:rPr>
          <w:instrText xml:space="preserve"> PAGEREF _Toc459369079 \h </w:instrText>
        </w:r>
        <w:r w:rsidR="00C06EA0">
          <w:rPr>
            <w:noProof/>
            <w:webHidden/>
          </w:rPr>
        </w:r>
        <w:r w:rsidR="00C06EA0">
          <w:rPr>
            <w:noProof/>
            <w:webHidden/>
          </w:rPr>
          <w:fldChar w:fldCharType="separate"/>
        </w:r>
        <w:r w:rsidR="00C06EA0">
          <w:rPr>
            <w:noProof/>
            <w:webHidden/>
          </w:rPr>
          <w:t>9</w:t>
        </w:r>
        <w:r w:rsidR="00C06EA0">
          <w:rPr>
            <w:noProof/>
            <w:webHidden/>
          </w:rPr>
          <w:fldChar w:fldCharType="end"/>
        </w:r>
      </w:hyperlink>
    </w:p>
    <w:p w14:paraId="3A584FC4" w14:textId="360B2334" w:rsidR="00C06EA0" w:rsidRDefault="003C2023">
      <w:pPr>
        <w:pStyle w:val="Verzeichnis2"/>
        <w:rPr>
          <w:rFonts w:asciiTheme="minorHAnsi" w:eastAsiaTheme="minorEastAsia" w:hAnsiTheme="minorHAnsi" w:cstheme="minorBidi"/>
          <w:b w:val="0"/>
          <w:sz w:val="22"/>
          <w:szCs w:val="22"/>
          <w:lang w:val="de-AT" w:eastAsia="de-AT"/>
        </w:rPr>
      </w:pPr>
      <w:hyperlink w:anchor="_Toc459369080" w:history="1">
        <w:r w:rsidR="00C06EA0" w:rsidRPr="00CE6C8A">
          <w:rPr>
            <w:rStyle w:val="Hyperlink"/>
          </w:rPr>
          <w:t>5.1</w:t>
        </w:r>
        <w:r w:rsidR="00C06EA0">
          <w:rPr>
            <w:rFonts w:asciiTheme="minorHAnsi" w:eastAsiaTheme="minorEastAsia" w:hAnsiTheme="minorHAnsi" w:cstheme="minorBidi"/>
            <w:b w:val="0"/>
            <w:sz w:val="22"/>
            <w:szCs w:val="22"/>
            <w:lang w:val="de-AT" w:eastAsia="de-AT"/>
          </w:rPr>
          <w:tab/>
        </w:r>
        <w:r w:rsidR="00C06EA0" w:rsidRPr="00CE6C8A">
          <w:rPr>
            <w:rStyle w:val="Hyperlink"/>
          </w:rPr>
          <w:t>Fehlende Anwenderfunktionen</w:t>
        </w:r>
        <w:r w:rsidR="00C06EA0">
          <w:rPr>
            <w:webHidden/>
          </w:rPr>
          <w:tab/>
        </w:r>
        <w:r w:rsidR="00C06EA0">
          <w:rPr>
            <w:webHidden/>
          </w:rPr>
          <w:fldChar w:fldCharType="begin"/>
        </w:r>
        <w:r w:rsidR="00C06EA0">
          <w:rPr>
            <w:webHidden/>
          </w:rPr>
          <w:instrText xml:space="preserve"> PAGEREF _Toc459369080 \h </w:instrText>
        </w:r>
        <w:r w:rsidR="00C06EA0">
          <w:rPr>
            <w:webHidden/>
          </w:rPr>
        </w:r>
        <w:r w:rsidR="00C06EA0">
          <w:rPr>
            <w:webHidden/>
          </w:rPr>
          <w:fldChar w:fldCharType="separate"/>
        </w:r>
        <w:r w:rsidR="00C06EA0">
          <w:rPr>
            <w:webHidden/>
          </w:rPr>
          <w:t>9</w:t>
        </w:r>
        <w:r w:rsidR="00C06EA0">
          <w:rPr>
            <w:webHidden/>
          </w:rPr>
          <w:fldChar w:fldCharType="end"/>
        </w:r>
      </w:hyperlink>
    </w:p>
    <w:p w14:paraId="68F8ECB7" w14:textId="0EB7E886" w:rsidR="00C06EA0" w:rsidRDefault="003C2023">
      <w:pPr>
        <w:pStyle w:val="Verzeichnis2"/>
        <w:rPr>
          <w:rFonts w:asciiTheme="minorHAnsi" w:eastAsiaTheme="minorEastAsia" w:hAnsiTheme="minorHAnsi" w:cstheme="minorBidi"/>
          <w:b w:val="0"/>
          <w:sz w:val="22"/>
          <w:szCs w:val="22"/>
          <w:lang w:val="de-AT" w:eastAsia="de-AT"/>
        </w:rPr>
      </w:pPr>
      <w:hyperlink w:anchor="_Toc459369081" w:history="1">
        <w:r w:rsidR="00C06EA0" w:rsidRPr="00CE6C8A">
          <w:rPr>
            <w:rStyle w:val="Hyperlink"/>
          </w:rPr>
          <w:t>5.2</w:t>
        </w:r>
        <w:r w:rsidR="00C06EA0">
          <w:rPr>
            <w:rFonts w:asciiTheme="minorHAnsi" w:eastAsiaTheme="minorEastAsia" w:hAnsiTheme="minorHAnsi" w:cstheme="minorBidi"/>
            <w:b w:val="0"/>
            <w:sz w:val="22"/>
            <w:szCs w:val="22"/>
            <w:lang w:val="de-AT" w:eastAsia="de-AT"/>
          </w:rPr>
          <w:tab/>
        </w:r>
        <w:r w:rsidR="00C06EA0" w:rsidRPr="00CE6C8A">
          <w:rPr>
            <w:rStyle w:val="Hyperlink"/>
          </w:rPr>
          <w:t>Fehlermeldungen</w:t>
        </w:r>
        <w:r w:rsidR="00C06EA0">
          <w:rPr>
            <w:webHidden/>
          </w:rPr>
          <w:tab/>
        </w:r>
        <w:r w:rsidR="00C06EA0">
          <w:rPr>
            <w:webHidden/>
          </w:rPr>
          <w:fldChar w:fldCharType="begin"/>
        </w:r>
        <w:r w:rsidR="00C06EA0">
          <w:rPr>
            <w:webHidden/>
          </w:rPr>
          <w:instrText xml:space="preserve"> PAGEREF _Toc459369081 \h </w:instrText>
        </w:r>
        <w:r w:rsidR="00C06EA0">
          <w:rPr>
            <w:webHidden/>
          </w:rPr>
        </w:r>
        <w:r w:rsidR="00C06EA0">
          <w:rPr>
            <w:webHidden/>
          </w:rPr>
          <w:fldChar w:fldCharType="separate"/>
        </w:r>
        <w:r w:rsidR="00C06EA0">
          <w:rPr>
            <w:webHidden/>
          </w:rPr>
          <w:t>9</w:t>
        </w:r>
        <w:r w:rsidR="00C06EA0">
          <w:rPr>
            <w:webHidden/>
          </w:rPr>
          <w:fldChar w:fldCharType="end"/>
        </w:r>
      </w:hyperlink>
    </w:p>
    <w:p w14:paraId="695A66F5" w14:textId="4CD85572" w:rsidR="001663EA" w:rsidRPr="00FE3188" w:rsidRDefault="004963B3" w:rsidP="001663EA">
      <w:pPr>
        <w:pStyle w:val="Verzeichnis1"/>
        <w:rPr>
          <w:b w:val="0"/>
          <w:sz w:val="28"/>
        </w:rPr>
      </w:pPr>
      <w:r w:rsidRPr="00FE3188">
        <w:fldChar w:fldCharType="end"/>
      </w:r>
    </w:p>
    <w:p w14:paraId="695A66F6" w14:textId="77777777" w:rsidR="00127E07" w:rsidRPr="00FE3188" w:rsidRDefault="00127E07" w:rsidP="004F10FF">
      <w:pPr>
        <w:pStyle w:val="Verzeichnistitel"/>
        <w:keepNext/>
        <w:tabs>
          <w:tab w:val="right" w:pos="9072"/>
        </w:tabs>
      </w:pPr>
      <w:r w:rsidRPr="00FE3188">
        <w:rPr>
          <w:b/>
          <w:sz w:val="28"/>
        </w:rPr>
        <w:t>Tabellen</w:t>
      </w:r>
      <w:r w:rsidRPr="00FE3188">
        <w:rPr>
          <w:sz w:val="28"/>
        </w:rPr>
        <w:tab/>
      </w:r>
      <w:r w:rsidRPr="00FE3188">
        <w:t>Seite</w:t>
      </w:r>
    </w:p>
    <w:p w14:paraId="7EB665AF" w14:textId="7E405753" w:rsidR="00C06EA0" w:rsidRDefault="004963B3">
      <w:pPr>
        <w:pStyle w:val="Abbildungsverzeichnis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FE3188">
        <w:rPr>
          <w:rStyle w:val="Hyperlink"/>
        </w:rPr>
        <w:fldChar w:fldCharType="begin"/>
      </w:r>
      <w:r w:rsidR="00127E07" w:rsidRPr="00FE3188">
        <w:rPr>
          <w:rStyle w:val="Hyperlink"/>
        </w:rPr>
        <w:instrText xml:space="preserve"> TOC \h \z \c "Tabelle" </w:instrText>
      </w:r>
      <w:r w:rsidRPr="00FE3188">
        <w:rPr>
          <w:rStyle w:val="Hyperlink"/>
        </w:rPr>
        <w:fldChar w:fldCharType="separate"/>
      </w:r>
      <w:hyperlink w:anchor="_Toc459369082" w:history="1">
        <w:r w:rsidR="00C06EA0" w:rsidRPr="007A77D5">
          <w:rPr>
            <w:rStyle w:val="Hyperlink"/>
          </w:rPr>
          <w:t>Tabelle 1: Grundlagen und Referenzen</w:t>
        </w:r>
        <w:r w:rsidR="00C06EA0">
          <w:rPr>
            <w:webHidden/>
          </w:rPr>
          <w:tab/>
        </w:r>
        <w:r w:rsidR="00C06EA0">
          <w:rPr>
            <w:webHidden/>
          </w:rPr>
          <w:fldChar w:fldCharType="begin"/>
        </w:r>
        <w:r w:rsidR="00C06EA0">
          <w:rPr>
            <w:webHidden/>
          </w:rPr>
          <w:instrText xml:space="preserve"> PAGEREF _Toc459369082 \h </w:instrText>
        </w:r>
        <w:r w:rsidR="00C06EA0">
          <w:rPr>
            <w:webHidden/>
          </w:rPr>
        </w:r>
        <w:r w:rsidR="00C06EA0">
          <w:rPr>
            <w:webHidden/>
          </w:rPr>
          <w:fldChar w:fldCharType="separate"/>
        </w:r>
        <w:r w:rsidR="00C06EA0">
          <w:rPr>
            <w:webHidden/>
          </w:rPr>
          <w:t>4</w:t>
        </w:r>
        <w:r w:rsidR="00C06EA0">
          <w:rPr>
            <w:webHidden/>
          </w:rPr>
          <w:fldChar w:fldCharType="end"/>
        </w:r>
      </w:hyperlink>
    </w:p>
    <w:p w14:paraId="3667F006" w14:textId="7D29B4CD" w:rsidR="00C06EA0" w:rsidRDefault="003C2023">
      <w:pPr>
        <w:pStyle w:val="Abbildungsverzeichnis"/>
        <w:rPr>
          <w:rFonts w:asciiTheme="minorHAnsi" w:eastAsiaTheme="minorEastAsia" w:hAnsiTheme="minorHAnsi" w:cstheme="minorBidi"/>
          <w:szCs w:val="22"/>
          <w:lang w:val="de-AT" w:eastAsia="de-AT"/>
        </w:rPr>
      </w:pPr>
      <w:hyperlink w:anchor="_Toc459369083" w:history="1">
        <w:r w:rsidR="00C06EA0" w:rsidRPr="007A77D5">
          <w:rPr>
            <w:rStyle w:val="Hyperlink"/>
          </w:rPr>
          <w:t>Tabelle 2: Fehlermeldungen</w:t>
        </w:r>
        <w:r w:rsidR="00C06EA0">
          <w:rPr>
            <w:webHidden/>
          </w:rPr>
          <w:tab/>
        </w:r>
        <w:r w:rsidR="00C06EA0">
          <w:rPr>
            <w:webHidden/>
          </w:rPr>
          <w:fldChar w:fldCharType="begin"/>
        </w:r>
        <w:r w:rsidR="00C06EA0">
          <w:rPr>
            <w:webHidden/>
          </w:rPr>
          <w:instrText xml:space="preserve"> PAGEREF _Toc459369083 \h </w:instrText>
        </w:r>
        <w:r w:rsidR="00C06EA0">
          <w:rPr>
            <w:webHidden/>
          </w:rPr>
        </w:r>
        <w:r w:rsidR="00C06EA0">
          <w:rPr>
            <w:webHidden/>
          </w:rPr>
          <w:fldChar w:fldCharType="separate"/>
        </w:r>
        <w:r w:rsidR="00C06EA0">
          <w:rPr>
            <w:webHidden/>
          </w:rPr>
          <w:t>10</w:t>
        </w:r>
        <w:r w:rsidR="00C06EA0">
          <w:rPr>
            <w:webHidden/>
          </w:rPr>
          <w:fldChar w:fldCharType="end"/>
        </w:r>
      </w:hyperlink>
    </w:p>
    <w:p w14:paraId="695A66F9" w14:textId="76DFB1D6" w:rsidR="00127E07" w:rsidRPr="00FE3188" w:rsidRDefault="004963B3" w:rsidP="00CE0808">
      <w:pPr>
        <w:pStyle w:val="Verzeichnis2"/>
        <w:tabs>
          <w:tab w:val="clear" w:pos="993"/>
          <w:tab w:val="left" w:pos="0"/>
        </w:tabs>
        <w:ind w:left="0" w:firstLine="0"/>
        <w:rPr>
          <w:rStyle w:val="Hyperlink"/>
        </w:rPr>
      </w:pPr>
      <w:r w:rsidRPr="00FE3188">
        <w:rPr>
          <w:rStyle w:val="Hyperlink"/>
        </w:rPr>
        <w:fldChar w:fldCharType="end"/>
      </w:r>
    </w:p>
    <w:p w14:paraId="695A66FA" w14:textId="77777777" w:rsidR="000E0109" w:rsidRPr="00FE3188" w:rsidRDefault="00127E07">
      <w:pPr>
        <w:pStyle w:val="Verborgen"/>
      </w:pPr>
      <w:r w:rsidRPr="00FE3188">
        <w:t>Zeile NICHT löschen und nicht verändern (Text wird nicht gedruckt!)</w:t>
      </w:r>
    </w:p>
    <w:p w14:paraId="695A66FB" w14:textId="77777777" w:rsidR="00127E07" w:rsidRPr="00FE3188" w:rsidRDefault="00127E07">
      <w:pPr>
        <w:pStyle w:val="Verborgen"/>
        <w:tabs>
          <w:tab w:val="clear" w:pos="9639"/>
        </w:tabs>
        <w:rPr>
          <w:vanish w:val="0"/>
        </w:rPr>
        <w:sectPr w:rsidR="00127E07" w:rsidRPr="00FE3188" w:rsidSect="000E0109">
          <w:headerReference w:type="first" r:id="rId19"/>
          <w:footerReference w:type="first" r:id="rId20"/>
          <w:pgSz w:w="11907" w:h="16840" w:code="9"/>
          <w:pgMar w:top="1701" w:right="1134" w:bottom="907" w:left="1701" w:header="567" w:footer="397" w:gutter="0"/>
          <w:pgNumType w:fmt="upperRoman"/>
          <w:cols w:space="142"/>
          <w:formProt w:val="0"/>
        </w:sectPr>
      </w:pPr>
    </w:p>
    <w:p w14:paraId="695A66FC" w14:textId="77777777" w:rsidR="00127E07" w:rsidRPr="00FE3188" w:rsidRDefault="00127E07">
      <w:pPr>
        <w:pStyle w:val="berschrift1"/>
      </w:pPr>
      <w:bookmarkStart w:id="3" w:name="_Toc459369065"/>
      <w:r w:rsidRPr="00FE3188">
        <w:t>Allgemeines</w:t>
      </w:r>
      <w:bookmarkEnd w:id="3"/>
    </w:p>
    <w:p w14:paraId="695A66FD" w14:textId="77777777" w:rsidR="00127E07" w:rsidRPr="00FE3188" w:rsidRDefault="00127E07">
      <w:pPr>
        <w:pStyle w:val="berschrift2"/>
      </w:pPr>
      <w:bookmarkStart w:id="4" w:name="_Toc128195312"/>
      <w:bookmarkStart w:id="5" w:name="_Toc459369066"/>
      <w:r w:rsidRPr="00FE3188">
        <w:t>Verwendete</w:t>
      </w:r>
      <w:r w:rsidRPr="00FE3188">
        <w:rPr>
          <w:bCs/>
        </w:rPr>
        <w:t xml:space="preserve"> </w:t>
      </w:r>
      <w:r w:rsidRPr="00FE3188">
        <w:t>Abkürzungen</w:t>
      </w:r>
      <w:bookmarkEnd w:id="4"/>
      <w:bookmarkEnd w:id="5"/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6945"/>
      </w:tblGrid>
      <w:tr w:rsidR="00C178F2" w:rsidRPr="00FE3188" w14:paraId="695A6700" w14:textId="77777777" w:rsidTr="00C178F2">
        <w:trPr>
          <w:tblHeader/>
        </w:trPr>
        <w:tc>
          <w:tcPr>
            <w:tcW w:w="2127" w:type="dxa"/>
            <w:shd w:val="clear" w:color="auto" w:fill="C0C0C0"/>
          </w:tcPr>
          <w:p w14:paraId="695A66FE" w14:textId="77777777" w:rsidR="00C178F2" w:rsidRPr="00FE3188" w:rsidRDefault="00C178F2" w:rsidP="00B65F9C">
            <w:pPr>
              <w:pStyle w:val="Tabelleberschrift"/>
            </w:pPr>
            <w:bookmarkStart w:id="6" w:name="_Toc128195313"/>
            <w:r w:rsidRPr="00FE3188">
              <w:t>Begriff / Abkürzung</w:t>
            </w:r>
          </w:p>
        </w:tc>
        <w:tc>
          <w:tcPr>
            <w:tcW w:w="6945" w:type="dxa"/>
            <w:shd w:val="clear" w:color="auto" w:fill="C0C0C0"/>
          </w:tcPr>
          <w:p w14:paraId="695A66FF" w14:textId="77777777" w:rsidR="00C178F2" w:rsidRPr="00FE3188" w:rsidRDefault="00C178F2" w:rsidP="00B65F9C">
            <w:pPr>
              <w:pStyle w:val="Tabelleberschrift"/>
            </w:pPr>
            <w:r w:rsidRPr="00FE3188">
              <w:t>Bedeutung</w:t>
            </w:r>
          </w:p>
        </w:tc>
      </w:tr>
      <w:tr w:rsidR="0004310D" w:rsidRPr="00FE3188" w14:paraId="695A6703" w14:textId="77777777" w:rsidTr="00C178F2">
        <w:tc>
          <w:tcPr>
            <w:tcW w:w="2127" w:type="dxa"/>
          </w:tcPr>
          <w:p w14:paraId="695A6701" w14:textId="77777777" w:rsidR="0004310D" w:rsidRPr="00FE3188" w:rsidRDefault="0004310D" w:rsidP="00B65F9C">
            <w:pPr>
              <w:pStyle w:val="TabelleInhalt"/>
            </w:pPr>
            <w:r w:rsidRPr="00FE3188">
              <w:t>ASTRA</w:t>
            </w:r>
          </w:p>
        </w:tc>
        <w:tc>
          <w:tcPr>
            <w:tcW w:w="6945" w:type="dxa"/>
          </w:tcPr>
          <w:p w14:paraId="695A6702" w14:textId="77777777" w:rsidR="0004310D" w:rsidRPr="00FE3188" w:rsidRDefault="001B5309" w:rsidP="00B65F9C">
            <w:pPr>
              <w:pStyle w:val="TabelleInhalt"/>
            </w:pPr>
            <w:r w:rsidRPr="00FE3188">
              <w:t>Bundesamt für Strassen</w:t>
            </w:r>
          </w:p>
        </w:tc>
      </w:tr>
      <w:tr w:rsidR="00456DB9" w:rsidRPr="00FE3188" w14:paraId="695A6706" w14:textId="77777777" w:rsidTr="00C178F2">
        <w:tc>
          <w:tcPr>
            <w:tcW w:w="2127" w:type="dxa"/>
          </w:tcPr>
          <w:p w14:paraId="695A6704" w14:textId="77777777" w:rsidR="00456DB9" w:rsidRPr="00FE3188" w:rsidRDefault="00456DB9" w:rsidP="00B65F9C">
            <w:pPr>
              <w:pStyle w:val="TabelleInhalt"/>
            </w:pPr>
            <w:r w:rsidRPr="00FE3188">
              <w:t>BIT</w:t>
            </w:r>
          </w:p>
        </w:tc>
        <w:tc>
          <w:tcPr>
            <w:tcW w:w="6945" w:type="dxa"/>
          </w:tcPr>
          <w:p w14:paraId="695A6705" w14:textId="77777777" w:rsidR="00456DB9" w:rsidRPr="00FE3188" w:rsidRDefault="00FE3188" w:rsidP="00B65F9C">
            <w:pPr>
              <w:pStyle w:val="TabelleInhalt"/>
            </w:pPr>
            <w:r w:rsidRPr="00FE3188">
              <w:t>Bundesamt für Informatik und Telekommunikation</w:t>
            </w:r>
          </w:p>
        </w:tc>
      </w:tr>
      <w:tr w:rsidR="00C178F2" w:rsidRPr="00FE3188" w14:paraId="695A6709" w14:textId="77777777" w:rsidTr="00C178F2">
        <w:tc>
          <w:tcPr>
            <w:tcW w:w="2127" w:type="dxa"/>
          </w:tcPr>
          <w:p w14:paraId="695A6707" w14:textId="77777777" w:rsidR="00C178F2" w:rsidRPr="00FE3188" w:rsidRDefault="0004310D" w:rsidP="00B65F9C">
            <w:pPr>
              <w:pStyle w:val="TabelleInhalt"/>
            </w:pPr>
            <w:r w:rsidRPr="00FE3188">
              <w:t>EMSG</w:t>
            </w:r>
          </w:p>
        </w:tc>
        <w:tc>
          <w:tcPr>
            <w:tcW w:w="6945" w:type="dxa"/>
          </w:tcPr>
          <w:p w14:paraId="695A6708" w14:textId="77777777" w:rsidR="00C178F2" w:rsidRPr="00FE3188" w:rsidRDefault="001B5309" w:rsidP="00807748">
            <w:pPr>
              <w:pStyle w:val="TabelleInhalt"/>
            </w:pPr>
            <w:r w:rsidRPr="00FE3188">
              <w:t>Erhaltungsmanagement i</w:t>
            </w:r>
            <w:r w:rsidR="00807748" w:rsidRPr="00FE3188">
              <w:t>m</w:t>
            </w:r>
            <w:r w:rsidRPr="00FE3188">
              <w:t xml:space="preserve"> Siedlungsgebiet</w:t>
            </w:r>
          </w:p>
        </w:tc>
      </w:tr>
      <w:tr w:rsidR="00B8588A" w:rsidRPr="00FE3188" w14:paraId="12491B8D" w14:textId="77777777" w:rsidTr="00C178F2">
        <w:tc>
          <w:tcPr>
            <w:tcW w:w="2127" w:type="dxa"/>
          </w:tcPr>
          <w:p w14:paraId="1CCDB06E" w14:textId="19B2B649" w:rsidR="00B8588A" w:rsidRPr="00FE3188" w:rsidRDefault="00B8588A" w:rsidP="00B65F9C">
            <w:pPr>
              <w:pStyle w:val="TabelleInhalt"/>
            </w:pPr>
            <w:r>
              <w:t>GIS</w:t>
            </w:r>
          </w:p>
        </w:tc>
        <w:tc>
          <w:tcPr>
            <w:tcW w:w="6945" w:type="dxa"/>
          </w:tcPr>
          <w:p w14:paraId="19F6207D" w14:textId="245015A4" w:rsidR="00B8588A" w:rsidRPr="00FE3188" w:rsidRDefault="00B8588A" w:rsidP="00807748">
            <w:pPr>
              <w:pStyle w:val="TabelleInhalt"/>
            </w:pPr>
            <w:r w:rsidRPr="00B8588A">
              <w:t>Geographisches Informationssystem</w:t>
            </w:r>
          </w:p>
        </w:tc>
      </w:tr>
      <w:tr w:rsidR="00823188" w:rsidRPr="00FE3188" w14:paraId="695A670C" w14:textId="77777777" w:rsidTr="00C178F2">
        <w:tc>
          <w:tcPr>
            <w:tcW w:w="2127" w:type="dxa"/>
          </w:tcPr>
          <w:p w14:paraId="695A670A" w14:textId="77777777" w:rsidR="00823188" w:rsidRPr="00FE3188" w:rsidRDefault="00823188" w:rsidP="00B65F9C">
            <w:pPr>
              <w:pStyle w:val="TabelleInhalt"/>
            </w:pPr>
            <w:r w:rsidRPr="00FE3188">
              <w:t>MISTRA</w:t>
            </w:r>
          </w:p>
        </w:tc>
        <w:tc>
          <w:tcPr>
            <w:tcW w:w="6945" w:type="dxa"/>
          </w:tcPr>
          <w:p w14:paraId="695A670B" w14:textId="77777777" w:rsidR="00823188" w:rsidRPr="00FE3188" w:rsidRDefault="00823188" w:rsidP="00B65F9C">
            <w:pPr>
              <w:pStyle w:val="TabelleInhalt"/>
            </w:pPr>
            <w:r w:rsidRPr="00FE3188">
              <w:t>Management-Informationssystem Strasse und Strassenverkehr</w:t>
            </w:r>
          </w:p>
        </w:tc>
      </w:tr>
      <w:tr w:rsidR="00823188" w:rsidRPr="00FE3188" w14:paraId="695A6712" w14:textId="77777777" w:rsidTr="00C178F2">
        <w:tc>
          <w:tcPr>
            <w:tcW w:w="2127" w:type="dxa"/>
          </w:tcPr>
          <w:p w14:paraId="695A6710" w14:textId="77777777" w:rsidR="00823188" w:rsidRPr="00FE3188" w:rsidRDefault="00456DB9" w:rsidP="00B65F9C">
            <w:pPr>
              <w:pStyle w:val="TabelleInhalt"/>
            </w:pPr>
            <w:r w:rsidRPr="00FE3188">
              <w:t>RE</w:t>
            </w:r>
          </w:p>
        </w:tc>
        <w:tc>
          <w:tcPr>
            <w:tcW w:w="6945" w:type="dxa"/>
          </w:tcPr>
          <w:p w14:paraId="695A6711" w14:textId="77777777" w:rsidR="00823188" w:rsidRPr="00FE3188" w:rsidRDefault="00FE3188" w:rsidP="00B65F9C">
            <w:pPr>
              <w:pStyle w:val="TabelleInhalt"/>
            </w:pPr>
            <w:r w:rsidRPr="00FE3188">
              <w:t>Realisierung bzw. realisierende Firma</w:t>
            </w:r>
          </w:p>
        </w:tc>
      </w:tr>
      <w:tr w:rsidR="00823188" w:rsidRPr="00FE3188" w14:paraId="695A6715" w14:textId="77777777" w:rsidTr="00C178F2">
        <w:tc>
          <w:tcPr>
            <w:tcW w:w="2127" w:type="dxa"/>
          </w:tcPr>
          <w:p w14:paraId="695A6713" w14:textId="77777777" w:rsidR="00823188" w:rsidRPr="00FE3188" w:rsidRDefault="00456DB9" w:rsidP="00B65F9C">
            <w:pPr>
              <w:pStyle w:val="TabelleInhalt"/>
            </w:pPr>
            <w:r w:rsidRPr="00FE3188">
              <w:t>TFS</w:t>
            </w:r>
          </w:p>
        </w:tc>
        <w:tc>
          <w:tcPr>
            <w:tcW w:w="6945" w:type="dxa"/>
          </w:tcPr>
          <w:p w14:paraId="695A6714" w14:textId="77777777" w:rsidR="00823188" w:rsidRPr="00FE3188" w:rsidRDefault="00FE3188" w:rsidP="00B65F9C">
            <w:pPr>
              <w:pStyle w:val="TabelleInhalt"/>
            </w:pPr>
            <w:r w:rsidRPr="00FE3188">
              <w:t>Team Foundation Server</w:t>
            </w:r>
          </w:p>
        </w:tc>
      </w:tr>
    </w:tbl>
    <w:p w14:paraId="695A6719" w14:textId="77777777" w:rsidR="00C178F2" w:rsidRPr="00FE3188" w:rsidRDefault="00C178F2" w:rsidP="00C178F2">
      <w:pPr>
        <w:pStyle w:val="Textlinksbndig"/>
      </w:pPr>
      <w:r w:rsidRPr="00FE3188">
        <w:t>Die Sammlung sämtlicher Abkürzungen und Begriffsdefinitionen für das Projekt MISTRA werden im MISTRA-Glossar [</w:t>
      </w:r>
      <w:r w:rsidR="00A83A8D" w:rsidRPr="00FE3188">
        <w:t>0</w:t>
      </w:r>
      <w:r w:rsidRPr="00FE3188">
        <w:t>1] geführt.</w:t>
      </w:r>
    </w:p>
    <w:p w14:paraId="695A671A" w14:textId="77777777" w:rsidR="00127E07" w:rsidRPr="00FE3188" w:rsidRDefault="00127E07">
      <w:pPr>
        <w:pStyle w:val="berschrift2"/>
      </w:pPr>
      <w:bookmarkStart w:id="7" w:name="_Toc459369067"/>
      <w:r w:rsidRPr="00FE3188">
        <w:t>Grundlagen</w:t>
      </w:r>
      <w:r w:rsidRPr="00FE3188">
        <w:rPr>
          <w:bCs/>
        </w:rPr>
        <w:t xml:space="preserve"> </w:t>
      </w:r>
      <w:r w:rsidRPr="00FE3188">
        <w:t>und Referenzen</w:t>
      </w:r>
      <w:bookmarkEnd w:id="6"/>
      <w:bookmarkEnd w:id="7"/>
    </w:p>
    <w:tbl>
      <w:tblPr>
        <w:tblW w:w="910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0"/>
        <w:gridCol w:w="4729"/>
        <w:gridCol w:w="1678"/>
        <w:gridCol w:w="2142"/>
      </w:tblGrid>
      <w:tr w:rsidR="00127E07" w:rsidRPr="00FE3188" w14:paraId="695A671F" w14:textId="77777777" w:rsidTr="004F3C23">
        <w:trPr>
          <w:tblHeader/>
        </w:trPr>
        <w:tc>
          <w:tcPr>
            <w:tcW w:w="560" w:type="dxa"/>
            <w:shd w:val="clear" w:color="auto" w:fill="C0C0C0"/>
          </w:tcPr>
          <w:p w14:paraId="695A671B" w14:textId="77777777" w:rsidR="00127E07" w:rsidRPr="00FE3188" w:rsidRDefault="00127E07" w:rsidP="00665FAB">
            <w:pPr>
              <w:pStyle w:val="Tabelleberschrift"/>
              <w:keepNext/>
            </w:pPr>
            <w:r w:rsidRPr="00FE3188">
              <w:t>Nr.</w:t>
            </w:r>
          </w:p>
        </w:tc>
        <w:tc>
          <w:tcPr>
            <w:tcW w:w="4729" w:type="dxa"/>
            <w:shd w:val="clear" w:color="auto" w:fill="C0C0C0"/>
          </w:tcPr>
          <w:p w14:paraId="695A671C" w14:textId="77777777" w:rsidR="00127E07" w:rsidRPr="00FE3188" w:rsidRDefault="00127E07" w:rsidP="00665FAB">
            <w:pPr>
              <w:pStyle w:val="Tabelleberschrift"/>
            </w:pPr>
            <w:r w:rsidRPr="00FE3188">
              <w:t>Titel</w:t>
            </w:r>
          </w:p>
        </w:tc>
        <w:tc>
          <w:tcPr>
            <w:tcW w:w="1678" w:type="dxa"/>
            <w:shd w:val="clear" w:color="auto" w:fill="C0C0C0"/>
          </w:tcPr>
          <w:p w14:paraId="695A671D" w14:textId="77777777" w:rsidR="00127E07" w:rsidRPr="00FE3188" w:rsidRDefault="00127E07" w:rsidP="00665FAB">
            <w:pPr>
              <w:pStyle w:val="Tabelleberschrift"/>
            </w:pPr>
            <w:r w:rsidRPr="00FE3188">
              <w:t>Autor(en)</w:t>
            </w:r>
          </w:p>
        </w:tc>
        <w:tc>
          <w:tcPr>
            <w:tcW w:w="2142" w:type="dxa"/>
            <w:shd w:val="clear" w:color="auto" w:fill="C0C0C0"/>
          </w:tcPr>
          <w:p w14:paraId="695A671E" w14:textId="77777777" w:rsidR="00127E07" w:rsidRPr="00FE3188" w:rsidRDefault="00127E07" w:rsidP="00665FAB">
            <w:pPr>
              <w:pStyle w:val="Tabelleberschrift"/>
            </w:pPr>
            <w:r w:rsidRPr="00FE3188">
              <w:t>Version Nr. / Datum</w:t>
            </w:r>
          </w:p>
        </w:tc>
      </w:tr>
      <w:tr w:rsidR="005A69FC" w:rsidRPr="00FE3188" w14:paraId="695A6724" w14:textId="77777777" w:rsidTr="004F3C23">
        <w:tc>
          <w:tcPr>
            <w:tcW w:w="560" w:type="dxa"/>
          </w:tcPr>
          <w:p w14:paraId="695A6720" w14:textId="77777777" w:rsidR="005A69FC" w:rsidRPr="00FE3188" w:rsidRDefault="00A83A8D" w:rsidP="00665FAB">
            <w:pPr>
              <w:pStyle w:val="TabelleInhalt"/>
            </w:pPr>
            <w:r w:rsidRPr="00FE3188">
              <w:t>0</w:t>
            </w:r>
            <w:r w:rsidR="005A69FC" w:rsidRPr="00FE3188">
              <w:t>1</w:t>
            </w:r>
          </w:p>
        </w:tc>
        <w:tc>
          <w:tcPr>
            <w:tcW w:w="4729" w:type="dxa"/>
          </w:tcPr>
          <w:p w14:paraId="695A6721" w14:textId="77777777" w:rsidR="005A69FC" w:rsidRPr="00FE3188" w:rsidRDefault="00C178F2" w:rsidP="00CE0808">
            <w:pPr>
              <w:pStyle w:val="TabelleInhalt"/>
            </w:pPr>
            <w:r w:rsidRPr="00FE3188">
              <w:t>MISTRA Glossar</w:t>
            </w:r>
          </w:p>
        </w:tc>
        <w:tc>
          <w:tcPr>
            <w:tcW w:w="1678" w:type="dxa"/>
          </w:tcPr>
          <w:p w14:paraId="695A6722" w14:textId="77777777" w:rsidR="005A69FC" w:rsidRPr="00FE3188" w:rsidRDefault="00A83A8D" w:rsidP="00665FAB">
            <w:pPr>
              <w:pStyle w:val="TabelleInhalt"/>
            </w:pPr>
            <w:r w:rsidRPr="00FE3188">
              <w:t>ASTRA</w:t>
            </w:r>
          </w:p>
        </w:tc>
        <w:tc>
          <w:tcPr>
            <w:tcW w:w="2142" w:type="dxa"/>
          </w:tcPr>
          <w:p w14:paraId="695A6723" w14:textId="52B9C7F0" w:rsidR="005A69FC" w:rsidRPr="00FE3188" w:rsidRDefault="002668B3" w:rsidP="00CE0808">
            <w:pPr>
              <w:pStyle w:val="TabelleInhalt"/>
              <w:rPr>
                <w:highlight w:val="yellow"/>
              </w:rPr>
            </w:pPr>
            <w:r>
              <w:t>v</w:t>
            </w:r>
            <w:r w:rsidR="00CE0808" w:rsidRPr="00FE3188">
              <w:t>4.3, 09.05.2007</w:t>
            </w:r>
          </w:p>
        </w:tc>
      </w:tr>
      <w:tr w:rsidR="001A7313" w:rsidRPr="00FE3188" w14:paraId="695A6729" w14:textId="77777777" w:rsidTr="004F3C23">
        <w:tc>
          <w:tcPr>
            <w:tcW w:w="560" w:type="dxa"/>
          </w:tcPr>
          <w:p w14:paraId="695A6725" w14:textId="77777777" w:rsidR="001A7313" w:rsidRPr="00FE3188" w:rsidRDefault="001A7313" w:rsidP="001A7313">
            <w:pPr>
              <w:pStyle w:val="TabelleInhalt"/>
            </w:pPr>
            <w:r w:rsidRPr="00FE3188">
              <w:t>02</w:t>
            </w:r>
          </w:p>
        </w:tc>
        <w:tc>
          <w:tcPr>
            <w:tcW w:w="4729" w:type="dxa"/>
          </w:tcPr>
          <w:p w14:paraId="695A6726" w14:textId="6083E11F" w:rsidR="001A7313" w:rsidRPr="00FE3188" w:rsidRDefault="001A7313" w:rsidP="001A7313">
            <w:pPr>
              <w:pStyle w:val="TabelleInhalt"/>
            </w:pPr>
            <w:r w:rsidRPr="00FE3188">
              <w:t>EMSG Anwendungshandbuch</w:t>
            </w:r>
          </w:p>
        </w:tc>
        <w:tc>
          <w:tcPr>
            <w:tcW w:w="1678" w:type="dxa"/>
          </w:tcPr>
          <w:p w14:paraId="695A6727" w14:textId="0BCA9AAC" w:rsidR="001A7313" w:rsidRPr="00FE3188" w:rsidRDefault="001A7313" w:rsidP="001A7313">
            <w:pPr>
              <w:pStyle w:val="TabelleInhalt"/>
            </w:pPr>
            <w:r w:rsidRPr="003564F8">
              <w:t>&lt;name&gt;</w:t>
            </w:r>
          </w:p>
        </w:tc>
        <w:tc>
          <w:tcPr>
            <w:tcW w:w="2142" w:type="dxa"/>
          </w:tcPr>
          <w:p w14:paraId="695A6728" w14:textId="10DEBF22" w:rsidR="001A7313" w:rsidRPr="00FE3188" w:rsidRDefault="001A7313" w:rsidP="001A7313">
            <w:pPr>
              <w:pStyle w:val="TabelleInhalt"/>
            </w:pPr>
            <w:r>
              <w:t>V</w:t>
            </w:r>
            <w:r w:rsidRPr="00725753">
              <w:t>1.</w:t>
            </w:r>
            <w:r>
              <w:t>7.0.0, 03.04.2017</w:t>
            </w:r>
          </w:p>
        </w:tc>
      </w:tr>
      <w:tr w:rsidR="001A7313" w:rsidRPr="00FE3188" w14:paraId="695A672E" w14:textId="77777777" w:rsidTr="004F3C23">
        <w:tc>
          <w:tcPr>
            <w:tcW w:w="560" w:type="dxa"/>
          </w:tcPr>
          <w:p w14:paraId="695A672A" w14:textId="77777777" w:rsidR="001A7313" w:rsidRPr="00FE3188" w:rsidRDefault="001A7313" w:rsidP="001A7313">
            <w:pPr>
              <w:pStyle w:val="TabelleInhalt"/>
            </w:pPr>
            <w:r w:rsidRPr="00FE3188">
              <w:t>03</w:t>
            </w:r>
          </w:p>
        </w:tc>
        <w:tc>
          <w:tcPr>
            <w:tcW w:w="4729" w:type="dxa"/>
          </w:tcPr>
          <w:p w14:paraId="695A672B" w14:textId="77777777" w:rsidR="001A7313" w:rsidRPr="00FE3188" w:rsidRDefault="001A7313" w:rsidP="001A7313">
            <w:pPr>
              <w:pStyle w:val="TabelleInhalt"/>
            </w:pPr>
            <w:r w:rsidRPr="00FE3188">
              <w:t>EMSG Systemdesign</w:t>
            </w:r>
          </w:p>
        </w:tc>
        <w:tc>
          <w:tcPr>
            <w:tcW w:w="1678" w:type="dxa"/>
          </w:tcPr>
          <w:p w14:paraId="695A672C" w14:textId="6C8A0FA5" w:rsidR="001A7313" w:rsidRPr="00FE3188" w:rsidRDefault="001A7313" w:rsidP="001A7313">
            <w:pPr>
              <w:pStyle w:val="TabelleInhalt"/>
            </w:pPr>
            <w:r w:rsidRPr="003564F8">
              <w:t>&lt;name&gt;</w:t>
            </w:r>
          </w:p>
        </w:tc>
        <w:tc>
          <w:tcPr>
            <w:tcW w:w="2142" w:type="dxa"/>
          </w:tcPr>
          <w:p w14:paraId="695A672D" w14:textId="66ACDD63" w:rsidR="001A7313" w:rsidRPr="00FE3188" w:rsidRDefault="001A7313" w:rsidP="001A7313">
            <w:pPr>
              <w:pStyle w:val="TabelleInhalt"/>
            </w:pPr>
            <w:r>
              <w:t>V</w:t>
            </w:r>
            <w:r w:rsidRPr="00725753">
              <w:t>1.</w:t>
            </w:r>
            <w:r>
              <w:t>7.0.0, 03.04.2017</w:t>
            </w:r>
          </w:p>
        </w:tc>
      </w:tr>
      <w:tr w:rsidR="001A7313" w:rsidRPr="00FE3188" w14:paraId="43E22A6F" w14:textId="77777777" w:rsidTr="004F3C23">
        <w:tc>
          <w:tcPr>
            <w:tcW w:w="560" w:type="dxa"/>
          </w:tcPr>
          <w:p w14:paraId="1AC14475" w14:textId="018B8527" w:rsidR="001A7313" w:rsidRDefault="001A7313" w:rsidP="001A7313">
            <w:pPr>
              <w:pStyle w:val="TabelleInhalt"/>
            </w:pPr>
            <w:r>
              <w:t>04</w:t>
            </w:r>
          </w:p>
        </w:tc>
        <w:tc>
          <w:tcPr>
            <w:tcW w:w="4729" w:type="dxa"/>
          </w:tcPr>
          <w:p w14:paraId="036BFE5F" w14:textId="70D1A269" w:rsidR="001A7313" w:rsidRDefault="001A7313" w:rsidP="001A7313">
            <w:pPr>
              <w:pStyle w:val="TabelleInhalt"/>
            </w:pPr>
            <w:r>
              <w:t>EMSG Systemanforderungen</w:t>
            </w:r>
          </w:p>
        </w:tc>
        <w:tc>
          <w:tcPr>
            <w:tcW w:w="1678" w:type="dxa"/>
          </w:tcPr>
          <w:p w14:paraId="610A2906" w14:textId="66660700" w:rsidR="001A7313" w:rsidRDefault="001A7313" w:rsidP="001A7313">
            <w:pPr>
              <w:pStyle w:val="TabelleInhalt"/>
            </w:pPr>
            <w:r w:rsidRPr="003564F8">
              <w:t>&lt;name&gt;</w:t>
            </w:r>
          </w:p>
        </w:tc>
        <w:tc>
          <w:tcPr>
            <w:tcW w:w="2142" w:type="dxa"/>
          </w:tcPr>
          <w:p w14:paraId="5DD4B2F4" w14:textId="445A6514" w:rsidR="001A7313" w:rsidRDefault="001A7313" w:rsidP="001A7313">
            <w:pPr>
              <w:pStyle w:val="TabelleInhalt"/>
            </w:pPr>
            <w:r>
              <w:t>V1.6.0.0, 08.02.2016</w:t>
            </w:r>
          </w:p>
        </w:tc>
      </w:tr>
      <w:tr w:rsidR="001A7313" w:rsidRPr="00FE3188" w14:paraId="0B579DC9" w14:textId="77777777" w:rsidTr="004F3C23">
        <w:tc>
          <w:tcPr>
            <w:tcW w:w="560" w:type="dxa"/>
          </w:tcPr>
          <w:p w14:paraId="4BC57E2C" w14:textId="2617E268" w:rsidR="001A7313" w:rsidRDefault="001A7313" w:rsidP="001A7313">
            <w:pPr>
              <w:pStyle w:val="TabelleInhalt"/>
            </w:pPr>
            <w:r>
              <w:t>05</w:t>
            </w:r>
          </w:p>
        </w:tc>
        <w:tc>
          <w:tcPr>
            <w:tcW w:w="4729" w:type="dxa"/>
          </w:tcPr>
          <w:p w14:paraId="72863EDD" w14:textId="5B31FE80" w:rsidR="001A7313" w:rsidRDefault="001A7313" w:rsidP="001A7313">
            <w:pPr>
              <w:pStyle w:val="TabelleInhalt"/>
            </w:pPr>
            <w:r>
              <w:t>EMSG Usability-Konzept</w:t>
            </w:r>
          </w:p>
        </w:tc>
        <w:tc>
          <w:tcPr>
            <w:tcW w:w="1678" w:type="dxa"/>
          </w:tcPr>
          <w:p w14:paraId="23269F2B" w14:textId="4A1AB4DB" w:rsidR="001A7313" w:rsidRDefault="001A7313" w:rsidP="001A7313">
            <w:pPr>
              <w:pStyle w:val="TabelleInhalt"/>
            </w:pPr>
            <w:r w:rsidRPr="003564F8">
              <w:t>&lt;name&gt;</w:t>
            </w:r>
          </w:p>
        </w:tc>
        <w:tc>
          <w:tcPr>
            <w:tcW w:w="2142" w:type="dxa"/>
          </w:tcPr>
          <w:p w14:paraId="1BB50A44" w14:textId="7668B8B0" w:rsidR="001A7313" w:rsidRDefault="001A7313" w:rsidP="001A7313">
            <w:pPr>
              <w:pStyle w:val="TabelleInhalt"/>
            </w:pPr>
            <w:r>
              <w:t>V1.4.0.1</w:t>
            </w:r>
            <w:r w:rsidRPr="00FE3188">
              <w:t xml:space="preserve">, </w:t>
            </w:r>
            <w:r>
              <w:t>30.06.2014</w:t>
            </w:r>
          </w:p>
        </w:tc>
      </w:tr>
      <w:tr w:rsidR="001A7313" w:rsidRPr="00FE3188" w14:paraId="0AED599D" w14:textId="77777777" w:rsidTr="004F3C23">
        <w:tc>
          <w:tcPr>
            <w:tcW w:w="560" w:type="dxa"/>
          </w:tcPr>
          <w:p w14:paraId="06FF61D8" w14:textId="53A7A04A" w:rsidR="001A7313" w:rsidRDefault="001A7313" w:rsidP="001A7313">
            <w:pPr>
              <w:pStyle w:val="TabelleInhalt"/>
            </w:pPr>
            <w:r>
              <w:t>06</w:t>
            </w:r>
          </w:p>
        </w:tc>
        <w:tc>
          <w:tcPr>
            <w:tcW w:w="4729" w:type="dxa"/>
          </w:tcPr>
          <w:p w14:paraId="0E595BFC" w14:textId="0C013CC5" w:rsidR="001A7313" w:rsidRDefault="001A7313" w:rsidP="001A7313">
            <w:pPr>
              <w:pStyle w:val="TabelleInhalt"/>
            </w:pPr>
            <w:r>
              <w:t>EMSG Konfigurationshandbuch web.config</w:t>
            </w:r>
          </w:p>
        </w:tc>
        <w:tc>
          <w:tcPr>
            <w:tcW w:w="1678" w:type="dxa"/>
          </w:tcPr>
          <w:p w14:paraId="152A9516" w14:textId="7183A9A9" w:rsidR="001A7313" w:rsidRDefault="001A7313" w:rsidP="001A7313">
            <w:pPr>
              <w:pStyle w:val="TabelleInhalt"/>
            </w:pPr>
            <w:r w:rsidRPr="003564F8">
              <w:t>&lt;name&gt;</w:t>
            </w:r>
          </w:p>
        </w:tc>
        <w:tc>
          <w:tcPr>
            <w:tcW w:w="2142" w:type="dxa"/>
          </w:tcPr>
          <w:p w14:paraId="1DA62BDC" w14:textId="1DA0EA0C" w:rsidR="001A7313" w:rsidRDefault="001A7313" w:rsidP="001A7313">
            <w:pPr>
              <w:pStyle w:val="TabelleInhalt"/>
            </w:pPr>
            <w:r>
              <w:t>V</w:t>
            </w:r>
            <w:r w:rsidRPr="00725753">
              <w:t>1.</w:t>
            </w:r>
            <w:r>
              <w:t>7.0.0, 03.04.2017</w:t>
            </w:r>
          </w:p>
        </w:tc>
      </w:tr>
      <w:tr w:rsidR="001A7313" w:rsidRPr="00FE3188" w14:paraId="6162219D" w14:textId="77777777" w:rsidTr="004F3C23">
        <w:tc>
          <w:tcPr>
            <w:tcW w:w="560" w:type="dxa"/>
          </w:tcPr>
          <w:p w14:paraId="7388F33A" w14:textId="1DB35D21" w:rsidR="001A7313" w:rsidRDefault="001A7313" w:rsidP="001A7313">
            <w:pPr>
              <w:pStyle w:val="TabelleInhalt"/>
            </w:pPr>
            <w:r>
              <w:t>07</w:t>
            </w:r>
          </w:p>
        </w:tc>
        <w:tc>
          <w:tcPr>
            <w:tcW w:w="4729" w:type="dxa"/>
          </w:tcPr>
          <w:p w14:paraId="67E7E9CF" w14:textId="3473A5B2" w:rsidR="001A7313" w:rsidRDefault="001A7313" w:rsidP="001A7313">
            <w:pPr>
              <w:pStyle w:val="TabelleInhalt"/>
            </w:pPr>
            <w:r>
              <w:t>EMSG Änderungsantrag 08</w:t>
            </w:r>
          </w:p>
        </w:tc>
        <w:tc>
          <w:tcPr>
            <w:tcW w:w="1678" w:type="dxa"/>
          </w:tcPr>
          <w:p w14:paraId="4701A036" w14:textId="0EE64C9D" w:rsidR="001A7313" w:rsidRDefault="001A7313" w:rsidP="001A7313">
            <w:pPr>
              <w:pStyle w:val="TabelleInhalt"/>
            </w:pPr>
            <w:r w:rsidRPr="003564F8">
              <w:t>&lt;name&gt;</w:t>
            </w:r>
          </w:p>
        </w:tc>
        <w:tc>
          <w:tcPr>
            <w:tcW w:w="2142" w:type="dxa"/>
          </w:tcPr>
          <w:p w14:paraId="246C14AE" w14:textId="0992E606" w:rsidR="001A7313" w:rsidRDefault="001A7313" w:rsidP="001A7313">
            <w:pPr>
              <w:pStyle w:val="TabelleInhalt"/>
            </w:pPr>
          </w:p>
        </w:tc>
      </w:tr>
      <w:tr w:rsidR="001A7313" w:rsidRPr="00FE3188" w14:paraId="17D20DCC" w14:textId="77777777" w:rsidTr="004F3C23">
        <w:tc>
          <w:tcPr>
            <w:tcW w:w="560" w:type="dxa"/>
          </w:tcPr>
          <w:p w14:paraId="338F9E89" w14:textId="634A7069" w:rsidR="001A7313" w:rsidRDefault="001A7313" w:rsidP="001A7313">
            <w:pPr>
              <w:pStyle w:val="TabelleInhalt"/>
            </w:pPr>
            <w:r>
              <w:t>08</w:t>
            </w:r>
          </w:p>
        </w:tc>
        <w:tc>
          <w:tcPr>
            <w:tcW w:w="4729" w:type="dxa"/>
          </w:tcPr>
          <w:p w14:paraId="27C1C630" w14:textId="218F0892" w:rsidR="001A7313" w:rsidRDefault="001A7313" w:rsidP="001A7313">
            <w:pPr>
              <w:pStyle w:val="TabelleInhalt"/>
            </w:pPr>
            <w:r>
              <w:t>EMSG Änderungsantrag 09</w:t>
            </w:r>
          </w:p>
        </w:tc>
        <w:tc>
          <w:tcPr>
            <w:tcW w:w="1678" w:type="dxa"/>
          </w:tcPr>
          <w:p w14:paraId="4FDCDFCD" w14:textId="4748B4F0" w:rsidR="001A7313" w:rsidRDefault="001A7313" w:rsidP="001A7313">
            <w:pPr>
              <w:pStyle w:val="TabelleInhalt"/>
            </w:pPr>
            <w:r w:rsidRPr="003564F8">
              <w:t>&lt;name&gt;</w:t>
            </w:r>
          </w:p>
        </w:tc>
        <w:tc>
          <w:tcPr>
            <w:tcW w:w="2142" w:type="dxa"/>
          </w:tcPr>
          <w:p w14:paraId="6782966F" w14:textId="77777777" w:rsidR="001A7313" w:rsidRDefault="001A7313" w:rsidP="001A7313">
            <w:pPr>
              <w:pStyle w:val="TabelleInhalt"/>
            </w:pPr>
          </w:p>
        </w:tc>
      </w:tr>
      <w:tr w:rsidR="001A7313" w:rsidRPr="00FE3188" w14:paraId="5B5814B0" w14:textId="77777777" w:rsidTr="004F3C23">
        <w:tc>
          <w:tcPr>
            <w:tcW w:w="560" w:type="dxa"/>
          </w:tcPr>
          <w:p w14:paraId="76C1EFBF" w14:textId="638E9A49" w:rsidR="001A7313" w:rsidRDefault="001A7313" w:rsidP="001A7313">
            <w:pPr>
              <w:pStyle w:val="TabelleInhalt"/>
            </w:pPr>
            <w:r>
              <w:t>09</w:t>
            </w:r>
          </w:p>
        </w:tc>
        <w:tc>
          <w:tcPr>
            <w:tcW w:w="4729" w:type="dxa"/>
          </w:tcPr>
          <w:p w14:paraId="091758D1" w14:textId="5EC07982" w:rsidR="001A7313" w:rsidRDefault="001A7313" w:rsidP="001A7313">
            <w:pPr>
              <w:pStyle w:val="TabelleInhalt"/>
            </w:pPr>
            <w:r>
              <w:t>EMSG Änderungsantrag 10</w:t>
            </w:r>
          </w:p>
        </w:tc>
        <w:tc>
          <w:tcPr>
            <w:tcW w:w="1678" w:type="dxa"/>
          </w:tcPr>
          <w:p w14:paraId="5FB70917" w14:textId="2E726091" w:rsidR="001A7313" w:rsidRDefault="001A7313" w:rsidP="001A7313">
            <w:pPr>
              <w:pStyle w:val="TabelleInhalt"/>
            </w:pPr>
            <w:r w:rsidRPr="003564F8">
              <w:t>&lt;name&gt;</w:t>
            </w:r>
          </w:p>
        </w:tc>
        <w:tc>
          <w:tcPr>
            <w:tcW w:w="2142" w:type="dxa"/>
          </w:tcPr>
          <w:p w14:paraId="0BE495EB" w14:textId="77777777" w:rsidR="001A7313" w:rsidRDefault="001A7313" w:rsidP="001A7313">
            <w:pPr>
              <w:pStyle w:val="TabelleInhalt"/>
            </w:pPr>
          </w:p>
        </w:tc>
      </w:tr>
    </w:tbl>
    <w:p w14:paraId="695A6734" w14:textId="77777777" w:rsidR="000E0109" w:rsidRPr="00FE3188" w:rsidRDefault="000E0109" w:rsidP="000E0109">
      <w:pPr>
        <w:pStyle w:val="Beschriftung"/>
      </w:pPr>
      <w:bookmarkStart w:id="8" w:name="_Toc459369082"/>
      <w:r w:rsidRPr="00FE3188">
        <w:t xml:space="preserve">Tabelle </w:t>
      </w:r>
      <w:r w:rsidR="004963B3" w:rsidRPr="00FE3188">
        <w:fldChar w:fldCharType="begin"/>
      </w:r>
      <w:r w:rsidR="00456DB9" w:rsidRPr="00FE3188">
        <w:instrText xml:space="preserve"> SEQ Tabelle \* ARABIC </w:instrText>
      </w:r>
      <w:r w:rsidR="004963B3" w:rsidRPr="00FE3188">
        <w:fldChar w:fldCharType="separate"/>
      </w:r>
      <w:r w:rsidR="00B613BA">
        <w:rPr>
          <w:noProof/>
        </w:rPr>
        <w:t>1</w:t>
      </w:r>
      <w:r w:rsidR="004963B3" w:rsidRPr="00FE3188">
        <w:fldChar w:fldCharType="end"/>
      </w:r>
      <w:r w:rsidRPr="00FE3188">
        <w:t>: Grundlagen und Referenzen</w:t>
      </w:r>
      <w:bookmarkEnd w:id="8"/>
    </w:p>
    <w:p w14:paraId="695A6735" w14:textId="77777777" w:rsidR="005453C0" w:rsidRPr="00FE3188" w:rsidRDefault="005453C0" w:rsidP="00EA757F">
      <w:pPr>
        <w:pStyle w:val="Textlinksbndig"/>
      </w:pPr>
    </w:p>
    <w:p w14:paraId="695A6736" w14:textId="77777777" w:rsidR="00057B87" w:rsidRPr="00FE3188" w:rsidRDefault="00127E07">
      <w:pPr>
        <w:pStyle w:val="berschrift1"/>
      </w:pPr>
      <w:bookmarkStart w:id="9" w:name="_Toc459369068"/>
      <w:r w:rsidRPr="00FE3188">
        <w:t>Zweck</w:t>
      </w:r>
      <w:bookmarkEnd w:id="9"/>
      <w:r w:rsidRPr="00FE3188">
        <w:t xml:space="preserve"> </w:t>
      </w:r>
    </w:p>
    <w:p w14:paraId="695A6737" w14:textId="77777777" w:rsidR="00127E07" w:rsidRPr="00FE3188" w:rsidRDefault="00057B87" w:rsidP="00057B87">
      <w:pPr>
        <w:pStyle w:val="berschrift2"/>
      </w:pPr>
      <w:bookmarkStart w:id="10" w:name="_Toc459369069"/>
      <w:r w:rsidRPr="00FE3188">
        <w:t xml:space="preserve">Ziel und Zweck </w:t>
      </w:r>
      <w:r w:rsidR="00127E07" w:rsidRPr="00FE3188">
        <w:t>des Dokuments</w:t>
      </w:r>
      <w:bookmarkEnd w:id="10"/>
    </w:p>
    <w:p w14:paraId="3DCA68F0" w14:textId="262EC159" w:rsidR="006B6AF3" w:rsidRPr="00FE3188" w:rsidRDefault="006B6AF3" w:rsidP="006B6AF3">
      <w:pPr>
        <w:pStyle w:val="Textlinksbndig"/>
      </w:pPr>
      <w:r w:rsidRPr="00FE3188">
        <w:t>Das vorliegende Dokument bildet die Release Notes der Fachapplikation EMSG</w:t>
      </w:r>
      <w:r>
        <w:t xml:space="preserve"> für das neue Release (Hotfix) mit der Versionsnummer 1.6.0.1</w:t>
      </w:r>
      <w:r w:rsidRPr="00FE3188">
        <w:t xml:space="preserve">. </w:t>
      </w:r>
      <w:r>
        <w:t xml:space="preserve"> Grundlage ist die mit nach Fertigstellung des Änderungsantrags 07 [07] fertiggestellte Version 1.6.0.0.</w:t>
      </w:r>
    </w:p>
    <w:p w14:paraId="19288A0B" w14:textId="77777777" w:rsidR="006B6AF3" w:rsidRPr="00FE3188" w:rsidRDefault="006B6AF3" w:rsidP="006B6AF3">
      <w:pPr>
        <w:pStyle w:val="Textlinksbndig"/>
      </w:pPr>
      <w:r w:rsidRPr="00FE3188">
        <w:t>In diesem Dokument werden die initiale Konfiguration, die initial enthaltenen Daten und die bekannten Probleme (Known Issues) beschrieben.</w:t>
      </w:r>
    </w:p>
    <w:p w14:paraId="4811D68C" w14:textId="77777777" w:rsidR="006B6AF3" w:rsidRPr="00FE3188" w:rsidRDefault="006B6AF3" w:rsidP="00057B87">
      <w:pPr>
        <w:pStyle w:val="Textlinksbndig"/>
      </w:pPr>
    </w:p>
    <w:p w14:paraId="695A673A" w14:textId="77777777" w:rsidR="00057B87" w:rsidRPr="00FE3188" w:rsidRDefault="00057B87" w:rsidP="00057B87">
      <w:pPr>
        <w:pStyle w:val="berschrift2"/>
      </w:pPr>
      <w:bookmarkStart w:id="11" w:name="_Toc459369070"/>
      <w:r w:rsidRPr="00FE3188">
        <w:t>Zielpublikum</w:t>
      </w:r>
      <w:bookmarkEnd w:id="11"/>
    </w:p>
    <w:p w14:paraId="695A673B" w14:textId="454F95C9" w:rsidR="00057B87" w:rsidRPr="00FE3188" w:rsidRDefault="00057B87" w:rsidP="00057B87">
      <w:pPr>
        <w:pStyle w:val="Textlinksbndig"/>
      </w:pPr>
      <w:r w:rsidRPr="00FE3188">
        <w:t xml:space="preserve">Die Release Notes richten </w:t>
      </w:r>
      <w:r w:rsidR="007209B2">
        <w:t>sich an die Benutzer mit den</w:t>
      </w:r>
      <w:r w:rsidRPr="00FE3188">
        <w:t xml:space="preserve"> folgenden Rollen:</w:t>
      </w:r>
    </w:p>
    <w:p w14:paraId="695A673C" w14:textId="55E476AA" w:rsidR="00057B87" w:rsidRPr="00FE3188" w:rsidRDefault="00057B87" w:rsidP="00883B57">
      <w:pPr>
        <w:pStyle w:val="Textlinksbndig"/>
        <w:numPr>
          <w:ilvl w:val="0"/>
          <w:numId w:val="6"/>
        </w:numPr>
      </w:pPr>
      <w:r w:rsidRPr="00B8588A">
        <w:rPr>
          <w:b/>
        </w:rPr>
        <w:t>Data Manager</w:t>
      </w:r>
      <w:r w:rsidRPr="00FE3188">
        <w:t>: Benutzer mit schreibendem Zugriff</w:t>
      </w:r>
      <w:r w:rsidR="008401D3">
        <w:t xml:space="preserve"> sowie Benutzer von EMSG-Mobile</w:t>
      </w:r>
    </w:p>
    <w:p w14:paraId="695A673D" w14:textId="77777777" w:rsidR="00057B87" w:rsidRDefault="00057B87" w:rsidP="00883B57">
      <w:pPr>
        <w:pStyle w:val="Textlinksbndig"/>
        <w:numPr>
          <w:ilvl w:val="0"/>
          <w:numId w:val="6"/>
        </w:numPr>
      </w:pPr>
      <w:r w:rsidRPr="00B8588A">
        <w:rPr>
          <w:b/>
        </w:rPr>
        <w:t>Data Reader</w:t>
      </w:r>
      <w:r w:rsidRPr="00FE3188">
        <w:t>: Benutzer mit lesendem Zugriff auf die Auswertungen</w:t>
      </w:r>
    </w:p>
    <w:p w14:paraId="43D95F61" w14:textId="28AED314" w:rsidR="008401D3" w:rsidRPr="00FE3188" w:rsidRDefault="008401D3" w:rsidP="00883B57">
      <w:pPr>
        <w:pStyle w:val="Textlinksbndig"/>
        <w:numPr>
          <w:ilvl w:val="0"/>
          <w:numId w:val="6"/>
        </w:numPr>
      </w:pPr>
      <w:r>
        <w:rPr>
          <w:b/>
        </w:rPr>
        <w:t>Benchmarkteilnehmer:</w:t>
      </w:r>
      <w:r>
        <w:t xml:space="preserve"> Benutzer mit lesendem Zugriff auf die Benchmark-Auswertungen</w:t>
      </w:r>
    </w:p>
    <w:p w14:paraId="695A673E" w14:textId="77777777" w:rsidR="00057B87" w:rsidRDefault="00057B87" w:rsidP="00883B57">
      <w:pPr>
        <w:pStyle w:val="Textlinksbndig"/>
        <w:numPr>
          <w:ilvl w:val="0"/>
          <w:numId w:val="6"/>
        </w:numPr>
      </w:pPr>
      <w:r w:rsidRPr="00B8588A">
        <w:rPr>
          <w:b/>
        </w:rPr>
        <w:t>Benutzeradministrator</w:t>
      </w:r>
      <w:r w:rsidRPr="00FE3188">
        <w:t>: Benutzer mit administrativen Rechten für einen Mandanten</w:t>
      </w:r>
    </w:p>
    <w:p w14:paraId="4D6F5718" w14:textId="3C53A65C" w:rsidR="00357ED1" w:rsidRDefault="00357ED1" w:rsidP="00357ED1">
      <w:pPr>
        <w:pStyle w:val="Textlinksbndig"/>
        <w:numPr>
          <w:ilvl w:val="0"/>
          <w:numId w:val="6"/>
        </w:numPr>
      </w:pPr>
      <w:r w:rsidRPr="00B8588A">
        <w:rPr>
          <w:b/>
        </w:rPr>
        <w:t>Applikationsadministrator</w:t>
      </w:r>
      <w:r>
        <w:t xml:space="preserve">: </w:t>
      </w:r>
      <w:r w:rsidRPr="00FE3188">
        <w:t>Benutzer mit administrativen Rechten</w:t>
      </w:r>
      <w:r>
        <w:t xml:space="preserve"> für die gesamte Fachanwendung</w:t>
      </w:r>
    </w:p>
    <w:p w14:paraId="7E707C0B" w14:textId="7B504B8A" w:rsidR="00357ED1" w:rsidRPr="00FE3188" w:rsidRDefault="00357ED1" w:rsidP="00357ED1">
      <w:pPr>
        <w:pStyle w:val="Textlinksbndig"/>
        <w:numPr>
          <w:ilvl w:val="0"/>
          <w:numId w:val="6"/>
        </w:numPr>
      </w:pPr>
      <w:r w:rsidRPr="00B8588A">
        <w:rPr>
          <w:b/>
        </w:rPr>
        <w:t>Applikationssupporter</w:t>
      </w:r>
      <w:r>
        <w:t>: Benutzer mit der Möglichkeit, zu Supportzwecken die Rolle eines bestimmten anderen Benutzers einzunehmen</w:t>
      </w:r>
    </w:p>
    <w:p w14:paraId="695A673F" w14:textId="77777777" w:rsidR="00057B87" w:rsidRPr="00FE3188" w:rsidRDefault="00057B87" w:rsidP="00057B87">
      <w:pPr>
        <w:pStyle w:val="Textlinksbndig"/>
      </w:pPr>
    </w:p>
    <w:p w14:paraId="695A6740" w14:textId="48CFB410" w:rsidR="00127E07" w:rsidRPr="00FE3188" w:rsidRDefault="00567E96" w:rsidP="00355FCD">
      <w:pPr>
        <w:pStyle w:val="berschrift1"/>
      </w:pPr>
      <w:bookmarkStart w:id="12" w:name="_Toc459369071"/>
      <w:r>
        <w:t>Inhalt der Release</w:t>
      </w:r>
      <w:bookmarkEnd w:id="12"/>
    </w:p>
    <w:p w14:paraId="695A6741" w14:textId="77777777" w:rsidR="00B85AB7" w:rsidRPr="00FE3188" w:rsidRDefault="00057B87" w:rsidP="00057B87">
      <w:pPr>
        <w:pStyle w:val="berschrift2"/>
      </w:pPr>
      <w:bookmarkStart w:id="13" w:name="_Toc459369072"/>
      <w:r w:rsidRPr="00FE3188">
        <w:t>Funktionsumfang</w:t>
      </w:r>
      <w:bookmarkEnd w:id="13"/>
    </w:p>
    <w:p w14:paraId="695A6742" w14:textId="7839E506" w:rsidR="00057B87" w:rsidRDefault="00057B87" w:rsidP="00057B87">
      <w:pPr>
        <w:pStyle w:val="Textlinksbndig"/>
      </w:pPr>
      <w:r w:rsidRPr="00FE3188">
        <w:t xml:space="preserve">Der zur Verfügung stehende Funktionsumfang </w:t>
      </w:r>
      <w:r w:rsidR="00595339">
        <w:t>ist</w:t>
      </w:r>
      <w:r w:rsidR="004F3C23" w:rsidRPr="00FE3188">
        <w:t xml:space="preserve"> </w:t>
      </w:r>
      <w:r w:rsidRPr="00FE3188">
        <w:t>im Anwendungshandbuch [</w:t>
      </w:r>
      <w:r w:rsidR="00456DB9" w:rsidRPr="00FE3188">
        <w:t>02</w:t>
      </w:r>
      <w:r w:rsidRPr="00FE3188">
        <w:t>]</w:t>
      </w:r>
      <w:r w:rsidR="004F3C23">
        <w:t xml:space="preserve">, in den Systemanforderungen </w:t>
      </w:r>
      <w:r w:rsidR="00AD7330">
        <w:t>[04]</w:t>
      </w:r>
      <w:r w:rsidR="004F3C23">
        <w:t xml:space="preserve"> und im Usability-Konzept </w:t>
      </w:r>
      <w:r w:rsidR="00AD7330">
        <w:t>[05]</w:t>
      </w:r>
      <w:r w:rsidR="00B02A48">
        <w:t xml:space="preserve"> </w:t>
      </w:r>
      <w:r w:rsidRPr="00FE3188">
        <w:t>beschrieben.</w:t>
      </w:r>
    </w:p>
    <w:p w14:paraId="25889DB5" w14:textId="274D5CC4" w:rsidR="003061B0" w:rsidRDefault="001F083C" w:rsidP="00057B87">
      <w:pPr>
        <w:pStyle w:val="Textlinksbndig"/>
      </w:pPr>
      <w:r>
        <w:t>Die aktuellen Änder</w:t>
      </w:r>
      <w:r w:rsidR="00D47774">
        <w:t>ungen sind in Änderungsantrag 08</w:t>
      </w:r>
      <w:r>
        <w:t xml:space="preserve"> [</w:t>
      </w:r>
      <w:r w:rsidR="00FE2C20">
        <w:t>07</w:t>
      </w:r>
      <w:r>
        <w:t>]</w:t>
      </w:r>
      <w:r w:rsidR="00D47774">
        <w:t>, Änderungsantrag 09 [08] und Änderungsantrag 10 [09]</w:t>
      </w:r>
      <w:r>
        <w:t xml:space="preserve"> beschrieben.</w:t>
      </w:r>
    </w:p>
    <w:p w14:paraId="695A6745" w14:textId="77777777" w:rsidR="00E22C03" w:rsidRPr="00FE3188" w:rsidRDefault="00E22C03" w:rsidP="00E22C03">
      <w:pPr>
        <w:pStyle w:val="berschrift2"/>
      </w:pPr>
      <w:bookmarkStart w:id="14" w:name="_Toc459369073"/>
      <w:r w:rsidRPr="00FE3188">
        <w:t>Konfiguration</w:t>
      </w:r>
      <w:bookmarkEnd w:id="14"/>
    </w:p>
    <w:p w14:paraId="695A6746" w14:textId="4D8E1275" w:rsidR="00E22C03" w:rsidRPr="00FE3188" w:rsidRDefault="004D2133" w:rsidP="00E22C03">
      <w:pPr>
        <w:pStyle w:val="Textlinksbndig"/>
      </w:pPr>
      <w:r>
        <w:t>Es sind Änderungen an der Webconfig</w:t>
      </w:r>
      <w:r w:rsidR="00CB75DB">
        <w:t xml:space="preserve"> (web.config) </w:t>
      </w:r>
      <w:r w:rsidR="00AD7330">
        <w:t>[06]</w:t>
      </w:r>
      <w:r w:rsidR="00CB75DB">
        <w:t xml:space="preserve"> </w:t>
      </w:r>
      <w:r w:rsidR="00BB4CA8">
        <w:t>erforderlich</w:t>
      </w:r>
      <w:r w:rsidR="00CB75DB">
        <w:t>.</w:t>
      </w:r>
    </w:p>
    <w:p w14:paraId="695A6747" w14:textId="77777777" w:rsidR="00E22C03" w:rsidRPr="00FE3188" w:rsidRDefault="00E22C03" w:rsidP="00E22C03">
      <w:pPr>
        <w:pStyle w:val="berschrift2"/>
      </w:pPr>
      <w:bookmarkStart w:id="15" w:name="_Toc459369074"/>
      <w:r w:rsidRPr="00FE3188">
        <w:t>Daten</w:t>
      </w:r>
      <w:bookmarkEnd w:id="15"/>
    </w:p>
    <w:p w14:paraId="695A674A" w14:textId="3320ED47" w:rsidR="00E22C03" w:rsidRPr="00FE3188" w:rsidRDefault="00EE41AF" w:rsidP="00EE41AF">
      <w:pPr>
        <w:pStyle w:val="Textlinksbndig"/>
      </w:pPr>
      <w:r>
        <w:t>Die Ach</w:t>
      </w:r>
      <w:r w:rsidR="007209B2">
        <w:t>s</w:t>
      </w:r>
      <w:r>
        <w:t xml:space="preserve">daten für Bundesstrassen, Kantonstrassen sowie ausgewählte Gemeindestrassen für den Import in EMSG werden </w:t>
      </w:r>
      <w:r w:rsidR="006A4562">
        <w:t>uns vom ASTRA</w:t>
      </w:r>
      <w:r>
        <w:t xml:space="preserve"> </w:t>
      </w:r>
      <w:r w:rsidR="006A4562">
        <w:t xml:space="preserve">oder direkt von den Gemeinden </w:t>
      </w:r>
      <w:r>
        <w:t xml:space="preserve">zur Verfügung gestellt. </w:t>
      </w:r>
    </w:p>
    <w:p w14:paraId="695A674B" w14:textId="77777777" w:rsidR="008B744C" w:rsidRPr="00FE3188" w:rsidRDefault="00E22C03" w:rsidP="00E22C03">
      <w:pPr>
        <w:pStyle w:val="berschrift1"/>
      </w:pPr>
      <w:bookmarkStart w:id="16" w:name="_Toc459369075"/>
      <w:r w:rsidRPr="00FE3188">
        <w:t>Technical Release Notes</w:t>
      </w:r>
      <w:bookmarkEnd w:id="16"/>
    </w:p>
    <w:p w14:paraId="695A674C" w14:textId="77777777" w:rsidR="00E22C03" w:rsidRPr="00FE3188" w:rsidRDefault="00E22C03" w:rsidP="00E22C03">
      <w:pPr>
        <w:pStyle w:val="Textlinksbndig"/>
      </w:pPr>
      <w:r w:rsidRPr="00FE3188">
        <w:t>Eine Übersicht zum technischen Aufbau des Systems und den Schnittstellen ist im Systemdesign [</w:t>
      </w:r>
      <w:r w:rsidR="00456DB9" w:rsidRPr="00FE3188">
        <w:t>0</w:t>
      </w:r>
      <w:r w:rsidRPr="00FE3188">
        <w:t>3] enthalten.</w:t>
      </w:r>
    </w:p>
    <w:p w14:paraId="44CAC528" w14:textId="5C840359" w:rsidR="00F87F46" w:rsidRDefault="00F87F46" w:rsidP="00E22C03">
      <w:pPr>
        <w:pStyle w:val="berschrift1"/>
      </w:pPr>
      <w:bookmarkStart w:id="17" w:name="_Toc459369076"/>
      <w:r>
        <w:t>Behobene Fehler und Verbesserungen</w:t>
      </w:r>
      <w:bookmarkEnd w:id="17"/>
    </w:p>
    <w:p w14:paraId="5A68970C" w14:textId="77777777" w:rsidR="00F87F46" w:rsidRDefault="00F87F46" w:rsidP="00F87F46">
      <w:pPr>
        <w:pStyle w:val="berschrift2"/>
      </w:pPr>
      <w:bookmarkStart w:id="18" w:name="_Toc459369077"/>
      <w:r>
        <w:t>Behobene Fehler</w:t>
      </w:r>
      <w:bookmarkEnd w:id="18"/>
    </w:p>
    <w:p w14:paraId="4EA765A3" w14:textId="264F0521" w:rsidR="008E68B7" w:rsidRDefault="00163FFE" w:rsidP="008E68B7">
      <w:pPr>
        <w:pStyle w:val="Textlinksbndig"/>
      </w:pPr>
      <w:r>
        <w:rPr>
          <w:szCs w:val="22"/>
        </w:rPr>
        <w:t>In EMSG V1.7.0.0 gibt es keine Fehlerbehebungen zur Version 1.6.0.2</w:t>
      </w:r>
    </w:p>
    <w:p w14:paraId="4B62B198" w14:textId="6A0760A8" w:rsidR="00F87F46" w:rsidRDefault="00F87F46" w:rsidP="00F87F46">
      <w:pPr>
        <w:pStyle w:val="berschrift2"/>
      </w:pPr>
      <w:bookmarkStart w:id="19" w:name="_Toc459369078"/>
      <w:r>
        <w:t>Verbesserungen</w:t>
      </w:r>
      <w:bookmarkEnd w:id="19"/>
    </w:p>
    <w:p w14:paraId="3813F628" w14:textId="297843CE" w:rsidR="005204FE" w:rsidRDefault="00163FFE" w:rsidP="005204FE">
      <w:pPr>
        <w:pStyle w:val="Textlinksbndig"/>
      </w:pPr>
      <w:r>
        <w:t>Folgende Zusatzfunktionen wurden in EMSG V1.7.0.0 implementiert (die Nummer bezieht sich auf [07], [08] und [09].</w:t>
      </w:r>
    </w:p>
    <w:p w14:paraId="0809D90A" w14:textId="77777777" w:rsidR="005204FE" w:rsidRPr="005204FE" w:rsidRDefault="005204FE" w:rsidP="005204FE">
      <w:pPr>
        <w:pStyle w:val="Textlinksbndig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31"/>
        <w:gridCol w:w="4973"/>
        <w:gridCol w:w="2835"/>
      </w:tblGrid>
      <w:tr w:rsidR="005204FE" w:rsidRPr="00FE3188" w14:paraId="0B114B85" w14:textId="77777777" w:rsidTr="0060265A">
        <w:trPr>
          <w:cantSplit/>
          <w:tblHeader/>
        </w:trPr>
        <w:tc>
          <w:tcPr>
            <w:tcW w:w="1231" w:type="dxa"/>
          </w:tcPr>
          <w:p w14:paraId="2E792D92" w14:textId="77777777" w:rsidR="005204FE" w:rsidRPr="00FE3188" w:rsidRDefault="005204FE" w:rsidP="0060265A">
            <w:pPr>
              <w:pStyle w:val="Textlinksbndig"/>
              <w:rPr>
                <w:b/>
              </w:rPr>
            </w:pPr>
            <w:bookmarkStart w:id="20" w:name="_Toc459369079"/>
            <w:r w:rsidRPr="00FE3188">
              <w:rPr>
                <w:b/>
              </w:rPr>
              <w:t>Nummer</w:t>
            </w:r>
          </w:p>
        </w:tc>
        <w:tc>
          <w:tcPr>
            <w:tcW w:w="4973" w:type="dxa"/>
          </w:tcPr>
          <w:p w14:paraId="79D5F887" w14:textId="77777777" w:rsidR="005204FE" w:rsidRPr="00FE3188" w:rsidRDefault="005204FE" w:rsidP="0060265A">
            <w:pPr>
              <w:pStyle w:val="Textlinksbndig"/>
              <w:rPr>
                <w:b/>
              </w:rPr>
            </w:pPr>
            <w:r w:rsidRPr="00FE3188">
              <w:rPr>
                <w:b/>
              </w:rPr>
              <w:t>Beschreibung</w:t>
            </w:r>
          </w:p>
        </w:tc>
        <w:tc>
          <w:tcPr>
            <w:tcW w:w="2835" w:type="dxa"/>
          </w:tcPr>
          <w:p w14:paraId="20AC3F9E" w14:textId="77777777" w:rsidR="005204FE" w:rsidRPr="00FE3188" w:rsidRDefault="005204FE" w:rsidP="0060265A">
            <w:pPr>
              <w:pStyle w:val="Textlinksbndig"/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5204FE" w14:paraId="2BD1A836" w14:textId="77777777" w:rsidTr="0060265A">
        <w:trPr>
          <w:cantSplit/>
        </w:trPr>
        <w:tc>
          <w:tcPr>
            <w:tcW w:w="1231" w:type="dxa"/>
          </w:tcPr>
          <w:p w14:paraId="318AECDB" w14:textId="26DC0F31" w:rsidR="005204FE" w:rsidRDefault="00163FFE" w:rsidP="0060265A">
            <w:pPr>
              <w:pStyle w:val="Textlinksbndig"/>
            </w:pPr>
            <w:r>
              <w:t>8.295</w:t>
            </w:r>
          </w:p>
        </w:tc>
        <w:tc>
          <w:tcPr>
            <w:tcW w:w="4973" w:type="dxa"/>
          </w:tcPr>
          <w:p w14:paraId="39AD6899" w14:textId="4EAABFD7" w:rsidR="005204FE" w:rsidRDefault="00163FFE" w:rsidP="0060265A">
            <w:pPr>
              <w:pStyle w:val="Textlinksbndig"/>
            </w:pPr>
            <w:r>
              <w:t>EMSG in der Cloud betreiben</w:t>
            </w:r>
          </w:p>
        </w:tc>
        <w:tc>
          <w:tcPr>
            <w:tcW w:w="2835" w:type="dxa"/>
          </w:tcPr>
          <w:p w14:paraId="4C9283A8" w14:textId="70BAC95C" w:rsidR="005204FE" w:rsidRDefault="005204FE" w:rsidP="0060265A">
            <w:pPr>
              <w:pStyle w:val="Textlinksbndig"/>
            </w:pPr>
          </w:p>
        </w:tc>
      </w:tr>
      <w:tr w:rsidR="005204FE" w14:paraId="630F03AD" w14:textId="77777777" w:rsidTr="0060265A">
        <w:trPr>
          <w:cantSplit/>
        </w:trPr>
        <w:tc>
          <w:tcPr>
            <w:tcW w:w="1231" w:type="dxa"/>
          </w:tcPr>
          <w:p w14:paraId="252EF3D7" w14:textId="75B568E8" w:rsidR="005204FE" w:rsidRPr="006B6AF3" w:rsidRDefault="00163FFE" w:rsidP="0060265A">
            <w:pPr>
              <w:pStyle w:val="Textlinksbndig"/>
            </w:pPr>
            <w:r>
              <w:t>9.296</w:t>
            </w:r>
          </w:p>
        </w:tc>
        <w:tc>
          <w:tcPr>
            <w:tcW w:w="4973" w:type="dxa"/>
          </w:tcPr>
          <w:p w14:paraId="154D38E1" w14:textId="71094731" w:rsidR="005204FE" w:rsidRDefault="00163FFE" w:rsidP="00163FFE">
            <w:pPr>
              <w:pStyle w:val="Textlinksbndig"/>
            </w:pPr>
            <w:r>
              <w:t>Mapproxy</w:t>
            </w:r>
          </w:p>
        </w:tc>
        <w:tc>
          <w:tcPr>
            <w:tcW w:w="2835" w:type="dxa"/>
          </w:tcPr>
          <w:p w14:paraId="4E8BC4F0" w14:textId="77777777" w:rsidR="005204FE" w:rsidRDefault="005204FE" w:rsidP="0060265A">
            <w:pPr>
              <w:pStyle w:val="Textlinksbndig"/>
            </w:pPr>
          </w:p>
        </w:tc>
      </w:tr>
      <w:tr w:rsidR="005204FE" w14:paraId="5FAE15C5" w14:textId="77777777" w:rsidTr="0060265A">
        <w:trPr>
          <w:cantSplit/>
        </w:trPr>
        <w:tc>
          <w:tcPr>
            <w:tcW w:w="1231" w:type="dxa"/>
          </w:tcPr>
          <w:p w14:paraId="520CF18B" w14:textId="1F3A2603" w:rsidR="005204FE" w:rsidRDefault="00163FFE" w:rsidP="0060265A">
            <w:pPr>
              <w:pStyle w:val="Textlinksbndig"/>
            </w:pPr>
            <w:r>
              <w:t>10.297</w:t>
            </w:r>
          </w:p>
        </w:tc>
        <w:tc>
          <w:tcPr>
            <w:tcW w:w="4973" w:type="dxa"/>
          </w:tcPr>
          <w:p w14:paraId="559B3856" w14:textId="2399B253" w:rsidR="005204FE" w:rsidRDefault="00163FFE" w:rsidP="0060265A">
            <w:pPr>
              <w:pStyle w:val="Textlinksbndig"/>
            </w:pPr>
            <w:r>
              <w:t xml:space="preserve">Shapefile-Import Mechanismus für Achsen der Gemeinden </w:t>
            </w:r>
          </w:p>
        </w:tc>
        <w:tc>
          <w:tcPr>
            <w:tcW w:w="2835" w:type="dxa"/>
          </w:tcPr>
          <w:p w14:paraId="3ECD2916" w14:textId="77777777" w:rsidR="005204FE" w:rsidRDefault="005204FE" w:rsidP="0060265A">
            <w:pPr>
              <w:pStyle w:val="Textlinksbndig"/>
            </w:pPr>
          </w:p>
        </w:tc>
      </w:tr>
    </w:tbl>
    <w:p w14:paraId="695A674D" w14:textId="77777777" w:rsidR="001663EA" w:rsidRPr="00FE3188" w:rsidRDefault="00E22C03" w:rsidP="00E22C03">
      <w:pPr>
        <w:pStyle w:val="berschrift1"/>
      </w:pPr>
      <w:r w:rsidRPr="00FE3188">
        <w:t>Bekannte Probleme (Known Issues)</w:t>
      </w:r>
      <w:bookmarkEnd w:id="20"/>
    </w:p>
    <w:p w14:paraId="695A674E" w14:textId="77777777" w:rsidR="00DD586C" w:rsidRPr="00FE3188" w:rsidRDefault="00DD586C" w:rsidP="00DD586C">
      <w:pPr>
        <w:pStyle w:val="berschrift2"/>
      </w:pPr>
      <w:bookmarkStart w:id="21" w:name="_Toc459369080"/>
      <w:r w:rsidRPr="00FE3188">
        <w:t>Fehlende Anwenderfunktionen</w:t>
      </w:r>
      <w:bookmarkEnd w:id="21"/>
    </w:p>
    <w:p w14:paraId="38A92DC7" w14:textId="5620F7AD" w:rsidR="008401D3" w:rsidRDefault="008401D3" w:rsidP="00DD586C">
      <w:pPr>
        <w:pStyle w:val="Textlinksbndig"/>
      </w:pPr>
      <w:r>
        <w:t>Es gibt keine fehlenden Anwenderfunktionen.</w:t>
      </w:r>
    </w:p>
    <w:p w14:paraId="695A6753" w14:textId="77777777" w:rsidR="00DD586C" w:rsidRPr="00FE3188" w:rsidRDefault="00DD586C" w:rsidP="00DD586C">
      <w:pPr>
        <w:pStyle w:val="berschrift2"/>
      </w:pPr>
      <w:bookmarkStart w:id="22" w:name="_Toc459369081"/>
      <w:r w:rsidRPr="00FE3188">
        <w:t>Fehlermeldungen</w:t>
      </w:r>
      <w:bookmarkEnd w:id="22"/>
    </w:p>
    <w:p w14:paraId="695A6755" w14:textId="663305DB" w:rsidR="00E22C03" w:rsidRPr="00FE3188" w:rsidRDefault="00E22C03" w:rsidP="006D6203">
      <w:pPr>
        <w:pStyle w:val="Textlinksbndig"/>
        <w:spacing w:before="0"/>
      </w:pPr>
      <w:r w:rsidRPr="00FE3188">
        <w:t xml:space="preserve">EMSG </w:t>
      </w:r>
      <w:r w:rsidR="00725753" w:rsidRPr="00725753">
        <w:t>v1</w:t>
      </w:r>
      <w:r w:rsidR="002668B3">
        <w:t>.</w:t>
      </w:r>
      <w:r w:rsidR="009545CA">
        <w:t>6.0.1</w:t>
      </w:r>
      <w:r w:rsidR="00725753">
        <w:t xml:space="preserve"> </w:t>
      </w:r>
      <w:r w:rsidRPr="00FE3188">
        <w:t>weist die folgenden bekannten Probleme auf</w:t>
      </w:r>
      <w:r w:rsidR="000201A9">
        <w:t xml:space="preserve"> </w:t>
      </w:r>
      <w:r w:rsidR="000201A9" w:rsidRPr="00FE3188">
        <w:t>(die Nummern referenzieren auf die Fehlermeldungen im TFS der RE)</w:t>
      </w:r>
      <w:r w:rsidRPr="00FE3188">
        <w:t>. Weiter sind auch die bereits bekannten Umgehungsmöglichkeiten erwähnt: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31"/>
        <w:gridCol w:w="4973"/>
        <w:gridCol w:w="2835"/>
      </w:tblGrid>
      <w:tr w:rsidR="00E22C03" w:rsidRPr="00FE3188" w14:paraId="695A6759" w14:textId="77777777" w:rsidTr="00567E96">
        <w:trPr>
          <w:cantSplit/>
          <w:tblHeader/>
        </w:trPr>
        <w:tc>
          <w:tcPr>
            <w:tcW w:w="1231" w:type="dxa"/>
          </w:tcPr>
          <w:p w14:paraId="695A6756" w14:textId="77777777" w:rsidR="00E22C03" w:rsidRPr="00FE3188" w:rsidRDefault="00E22C03" w:rsidP="00E22C03">
            <w:pPr>
              <w:pStyle w:val="Textlinksbndig"/>
              <w:rPr>
                <w:b/>
              </w:rPr>
            </w:pPr>
            <w:r w:rsidRPr="00FE3188">
              <w:rPr>
                <w:b/>
              </w:rPr>
              <w:t>Nummer</w:t>
            </w:r>
          </w:p>
        </w:tc>
        <w:tc>
          <w:tcPr>
            <w:tcW w:w="4973" w:type="dxa"/>
          </w:tcPr>
          <w:p w14:paraId="695A6757" w14:textId="77777777" w:rsidR="00E22C03" w:rsidRPr="00FE3188" w:rsidRDefault="00E22C03" w:rsidP="00E22C03">
            <w:pPr>
              <w:pStyle w:val="Textlinksbndig"/>
              <w:rPr>
                <w:b/>
              </w:rPr>
            </w:pPr>
            <w:r w:rsidRPr="00FE3188">
              <w:rPr>
                <w:b/>
              </w:rPr>
              <w:t>Beschreibung</w:t>
            </w:r>
          </w:p>
        </w:tc>
        <w:tc>
          <w:tcPr>
            <w:tcW w:w="2835" w:type="dxa"/>
          </w:tcPr>
          <w:p w14:paraId="695A6758" w14:textId="77777777" w:rsidR="00E22C03" w:rsidRPr="00FE3188" w:rsidRDefault="00E22C03" w:rsidP="00E22C03">
            <w:pPr>
              <w:pStyle w:val="Textlinksbndig"/>
              <w:rPr>
                <w:b/>
              </w:rPr>
            </w:pPr>
            <w:r w:rsidRPr="00FE3188">
              <w:rPr>
                <w:b/>
              </w:rPr>
              <w:t>Umgehungsmöglichkeit</w:t>
            </w:r>
          </w:p>
        </w:tc>
      </w:tr>
      <w:tr w:rsidR="0044368F" w:rsidRPr="00FE3188" w14:paraId="0250438E" w14:textId="77777777" w:rsidTr="00567E96">
        <w:trPr>
          <w:cantSplit/>
        </w:trPr>
        <w:tc>
          <w:tcPr>
            <w:tcW w:w="1231" w:type="dxa"/>
          </w:tcPr>
          <w:p w14:paraId="794A8883" w14:textId="507CC6F8" w:rsidR="0044368F" w:rsidRDefault="00613125" w:rsidP="004F2D21">
            <w:pPr>
              <w:pStyle w:val="Textlinksbndig"/>
            </w:pPr>
            <w:r>
              <w:t>4732</w:t>
            </w:r>
          </w:p>
        </w:tc>
        <w:tc>
          <w:tcPr>
            <w:tcW w:w="4973" w:type="dxa"/>
          </w:tcPr>
          <w:p w14:paraId="3B640E37" w14:textId="603AAB5B" w:rsidR="0044368F" w:rsidRDefault="00613125" w:rsidP="004F2D21">
            <w:pPr>
              <w:pStyle w:val="Textlinksbndig"/>
            </w:pPr>
            <w:r>
              <w:t xml:space="preserve">Bei </w:t>
            </w:r>
            <w:r w:rsidR="004F2D21">
              <w:t>Excel-</w:t>
            </w:r>
            <w:r w:rsidRPr="00613125">
              <w:t xml:space="preserve">Auswertung </w:t>
            </w:r>
            <w:r w:rsidR="004F2D21">
              <w:t>erscheint die Kopfzeile nur auf der ersten Seite</w:t>
            </w:r>
          </w:p>
        </w:tc>
        <w:tc>
          <w:tcPr>
            <w:tcW w:w="2835" w:type="dxa"/>
          </w:tcPr>
          <w:p w14:paraId="08821AF1" w14:textId="42C89D25" w:rsidR="0044368F" w:rsidRDefault="00613125" w:rsidP="00E22C03">
            <w:pPr>
              <w:pStyle w:val="Textlinksbndig"/>
            </w:pPr>
            <w:r>
              <w:t>Excel manuell nachbearbeiten</w:t>
            </w:r>
          </w:p>
        </w:tc>
      </w:tr>
      <w:tr w:rsidR="00604199" w:rsidRPr="00FE3188" w14:paraId="51818F92" w14:textId="77777777" w:rsidTr="00567E96">
        <w:trPr>
          <w:cantSplit/>
        </w:trPr>
        <w:tc>
          <w:tcPr>
            <w:tcW w:w="1231" w:type="dxa"/>
          </w:tcPr>
          <w:p w14:paraId="1E8B5202" w14:textId="726DAF13" w:rsidR="00604199" w:rsidRDefault="00604199" w:rsidP="00E22C03">
            <w:pPr>
              <w:pStyle w:val="Textlinksbndig"/>
            </w:pPr>
            <w:r>
              <w:t>5755</w:t>
            </w:r>
          </w:p>
        </w:tc>
        <w:tc>
          <w:tcPr>
            <w:tcW w:w="4973" w:type="dxa"/>
          </w:tcPr>
          <w:p w14:paraId="61D5DC1C" w14:textId="2B96CDF0" w:rsidR="00604199" w:rsidRDefault="00604199" w:rsidP="00817DB2">
            <w:pPr>
              <w:pStyle w:val="Textlinksbndig"/>
            </w:pPr>
            <w:r>
              <w:t>Beim Import vom Achsinkrementen mit mehreren Dateien wird im Fehlerfall nur die letzte Datei rückgängig gemacht</w:t>
            </w:r>
          </w:p>
        </w:tc>
        <w:tc>
          <w:tcPr>
            <w:tcW w:w="2835" w:type="dxa"/>
          </w:tcPr>
          <w:p w14:paraId="6469FFA7" w14:textId="477E2D7E" w:rsidR="00604199" w:rsidRDefault="00F42B85" w:rsidP="00CB57E1">
            <w:pPr>
              <w:pStyle w:val="Textlinksbndig"/>
            </w:pPr>
            <w:r>
              <w:t>Im Fehlerfall Datenbank zurücksetzen und von vorne beginnen</w:t>
            </w:r>
          </w:p>
        </w:tc>
      </w:tr>
      <w:tr w:rsidR="00F42B85" w:rsidRPr="00FE3188" w14:paraId="4FC8D8F4" w14:textId="77777777" w:rsidTr="00567E96">
        <w:trPr>
          <w:cantSplit/>
        </w:trPr>
        <w:tc>
          <w:tcPr>
            <w:tcW w:w="1231" w:type="dxa"/>
          </w:tcPr>
          <w:p w14:paraId="30D1F739" w14:textId="23B89966" w:rsidR="00373696" w:rsidRDefault="00F42B85" w:rsidP="00E22C03">
            <w:pPr>
              <w:pStyle w:val="Textlinksbndig"/>
            </w:pPr>
            <w:r>
              <w:t>5760</w:t>
            </w:r>
            <w:r>
              <w:br/>
              <w:t>5815</w:t>
            </w:r>
            <w:r w:rsidR="006C62C7">
              <w:br/>
              <w:t>6014</w:t>
            </w:r>
            <w:r w:rsidR="00373696">
              <w:br/>
              <w:t>6036</w:t>
            </w:r>
            <w:r w:rsidR="001A64B0">
              <w:br/>
              <w:t>6897</w:t>
            </w:r>
          </w:p>
        </w:tc>
        <w:tc>
          <w:tcPr>
            <w:tcW w:w="4973" w:type="dxa"/>
          </w:tcPr>
          <w:p w14:paraId="0206009B" w14:textId="3D8E4A8B" w:rsidR="00F42B85" w:rsidRDefault="00F42B85" w:rsidP="006C62C7">
            <w:pPr>
              <w:pStyle w:val="Textlinksbndig"/>
            </w:pPr>
            <w:r>
              <w:t xml:space="preserve">Bei den </w:t>
            </w:r>
            <w:r w:rsidR="006C62C7">
              <w:t xml:space="preserve">tabellarischen </w:t>
            </w:r>
            <w:r>
              <w:t>Auswe</w:t>
            </w:r>
            <w:r w:rsidR="00595339">
              <w:t>rtungen gibt es kleinere Format</w:t>
            </w:r>
            <w:r>
              <w:t>ierungsprobleme</w:t>
            </w:r>
          </w:p>
        </w:tc>
        <w:tc>
          <w:tcPr>
            <w:tcW w:w="2835" w:type="dxa"/>
          </w:tcPr>
          <w:p w14:paraId="3B00838D" w14:textId="1DC3846D" w:rsidR="006C62C7" w:rsidRDefault="006C62C7" w:rsidP="00CB57E1">
            <w:pPr>
              <w:pStyle w:val="Textlinksbndig"/>
            </w:pPr>
            <w:r>
              <w:t>Excel statt PDF verwenden</w:t>
            </w:r>
          </w:p>
          <w:p w14:paraId="3B51E4F2" w14:textId="2AD105B0" w:rsidR="00F42B85" w:rsidRDefault="00F42B85" w:rsidP="00CB57E1">
            <w:pPr>
              <w:pStyle w:val="Textlinksbndig"/>
            </w:pPr>
            <w:r>
              <w:t>Excel manuell nachbearbeiten</w:t>
            </w:r>
          </w:p>
        </w:tc>
      </w:tr>
      <w:tr w:rsidR="00F42B85" w:rsidRPr="00FE3188" w14:paraId="25F5E557" w14:textId="77777777" w:rsidTr="00567E96">
        <w:trPr>
          <w:cantSplit/>
        </w:trPr>
        <w:tc>
          <w:tcPr>
            <w:tcW w:w="1231" w:type="dxa"/>
          </w:tcPr>
          <w:p w14:paraId="6EAF484C" w14:textId="3D6E2F38" w:rsidR="00F42B85" w:rsidRDefault="00F42B85" w:rsidP="00E22C03">
            <w:pPr>
              <w:pStyle w:val="Textlinksbndig"/>
            </w:pPr>
            <w:r>
              <w:t>5871</w:t>
            </w:r>
            <w:r w:rsidR="00373696">
              <w:br/>
              <w:t>6084</w:t>
            </w:r>
          </w:p>
        </w:tc>
        <w:tc>
          <w:tcPr>
            <w:tcW w:w="4973" w:type="dxa"/>
          </w:tcPr>
          <w:p w14:paraId="557572DC" w14:textId="23614D3C" w:rsidR="00F42B85" w:rsidRDefault="00F42B85" w:rsidP="00817DB2">
            <w:pPr>
              <w:pStyle w:val="Textlinksbndig"/>
            </w:pPr>
            <w:r>
              <w:t xml:space="preserve">Anfang und Ende von Zustandsabschnitten </w:t>
            </w:r>
            <w:r w:rsidR="00373696">
              <w:t xml:space="preserve">und Massnahmen der Teilsysteme </w:t>
            </w:r>
            <w:r>
              <w:t>werden auf der Karte nicht markiert</w:t>
            </w:r>
          </w:p>
        </w:tc>
        <w:tc>
          <w:tcPr>
            <w:tcW w:w="2835" w:type="dxa"/>
          </w:tcPr>
          <w:p w14:paraId="15C44774" w14:textId="77777777" w:rsidR="00F42B85" w:rsidRDefault="00F42B85" w:rsidP="00CB57E1">
            <w:pPr>
              <w:pStyle w:val="Textlinksbndig"/>
            </w:pPr>
          </w:p>
        </w:tc>
      </w:tr>
      <w:tr w:rsidR="00F42B85" w:rsidRPr="00FE3188" w14:paraId="22C708EB" w14:textId="77777777" w:rsidTr="00567E96">
        <w:trPr>
          <w:cantSplit/>
        </w:trPr>
        <w:tc>
          <w:tcPr>
            <w:tcW w:w="1231" w:type="dxa"/>
          </w:tcPr>
          <w:p w14:paraId="11F2B438" w14:textId="0B45230F" w:rsidR="00F42B85" w:rsidRDefault="00F42B85" w:rsidP="006C62C7">
            <w:pPr>
              <w:pStyle w:val="Textlinksbndig"/>
            </w:pPr>
            <w:r>
              <w:t>5915</w:t>
            </w:r>
          </w:p>
        </w:tc>
        <w:tc>
          <w:tcPr>
            <w:tcW w:w="4973" w:type="dxa"/>
          </w:tcPr>
          <w:p w14:paraId="26F88291" w14:textId="5B0453FF" w:rsidR="00F42B85" w:rsidRDefault="00F42B85" w:rsidP="00817DB2">
            <w:pPr>
              <w:pStyle w:val="Textlinksbndig"/>
            </w:pPr>
            <w:r>
              <w:t>Die Selektion von Inspektionsrouten zum Export in der Karte und auf der Liste ist nicht gleich</w:t>
            </w:r>
          </w:p>
        </w:tc>
        <w:tc>
          <w:tcPr>
            <w:tcW w:w="2835" w:type="dxa"/>
          </w:tcPr>
          <w:p w14:paraId="26B5AD53" w14:textId="4BC35D00" w:rsidR="00F42B85" w:rsidRDefault="00F42B85" w:rsidP="00F42B85">
            <w:pPr>
              <w:pStyle w:val="Textlinksbndig"/>
            </w:pPr>
            <w:r>
              <w:t>Funktionalität nur in Karte oder nur in Liste verwenden</w:t>
            </w:r>
          </w:p>
        </w:tc>
      </w:tr>
      <w:tr w:rsidR="006C62C7" w:rsidRPr="00FE3188" w14:paraId="4EFA612E" w14:textId="77777777" w:rsidTr="00567E96">
        <w:trPr>
          <w:cantSplit/>
        </w:trPr>
        <w:tc>
          <w:tcPr>
            <w:tcW w:w="1231" w:type="dxa"/>
          </w:tcPr>
          <w:p w14:paraId="76751C50" w14:textId="77777777" w:rsidR="006C62C7" w:rsidRDefault="006C62C7" w:rsidP="00E22C03">
            <w:pPr>
              <w:pStyle w:val="Textlinksbndig"/>
            </w:pPr>
            <w:r>
              <w:t>5990</w:t>
            </w:r>
          </w:p>
        </w:tc>
        <w:tc>
          <w:tcPr>
            <w:tcW w:w="4973" w:type="dxa"/>
          </w:tcPr>
          <w:p w14:paraId="05CC2BE4" w14:textId="77777777" w:rsidR="006C62C7" w:rsidRDefault="006C62C7" w:rsidP="006C62C7">
            <w:pPr>
              <w:pStyle w:val="Textlinksbndig"/>
            </w:pPr>
            <w:r>
              <w:t>Das Anlegen und Löschen von Massnahmenvorschlägen durch den Applikationsadministrator dauert sehr lange</w:t>
            </w:r>
          </w:p>
        </w:tc>
        <w:tc>
          <w:tcPr>
            <w:tcW w:w="2835" w:type="dxa"/>
          </w:tcPr>
          <w:p w14:paraId="04BC8301" w14:textId="77777777" w:rsidR="006C62C7" w:rsidRDefault="006C62C7" w:rsidP="00F42B85">
            <w:pPr>
              <w:pStyle w:val="Textlinksbndig"/>
            </w:pPr>
            <w:r>
              <w:t>Rückmeldung des Systems abwarten</w:t>
            </w:r>
          </w:p>
        </w:tc>
      </w:tr>
      <w:tr w:rsidR="005F6091" w:rsidRPr="00FE3188" w14:paraId="28F8AADB" w14:textId="77777777" w:rsidTr="00567E96">
        <w:trPr>
          <w:cantSplit/>
        </w:trPr>
        <w:tc>
          <w:tcPr>
            <w:tcW w:w="1231" w:type="dxa"/>
          </w:tcPr>
          <w:p w14:paraId="5C93EA80" w14:textId="745ECAB5" w:rsidR="005F6091" w:rsidRDefault="00212B6B" w:rsidP="00E22C03">
            <w:pPr>
              <w:pStyle w:val="Textlinksbndig"/>
            </w:pPr>
            <w:r>
              <w:t>7733</w:t>
            </w:r>
          </w:p>
        </w:tc>
        <w:tc>
          <w:tcPr>
            <w:tcW w:w="4973" w:type="dxa"/>
          </w:tcPr>
          <w:p w14:paraId="319805C5" w14:textId="4274B196" w:rsidR="005F6091" w:rsidRDefault="005F6091" w:rsidP="00212B6B">
            <w:pPr>
              <w:pStyle w:val="Textlinksbndig"/>
            </w:pPr>
            <w:r>
              <w:t xml:space="preserve">Die Symbole in der Legende </w:t>
            </w:r>
            <w:r w:rsidR="00212B6B">
              <w:t>sind teilweise nicht völlig im Einklang mit der Karte</w:t>
            </w:r>
          </w:p>
        </w:tc>
        <w:tc>
          <w:tcPr>
            <w:tcW w:w="2835" w:type="dxa"/>
          </w:tcPr>
          <w:p w14:paraId="3022252B" w14:textId="77777777" w:rsidR="005F6091" w:rsidRDefault="005F6091" w:rsidP="006C62C7">
            <w:pPr>
              <w:pStyle w:val="Textlinksbndig"/>
            </w:pPr>
          </w:p>
        </w:tc>
      </w:tr>
      <w:tr w:rsidR="00373696" w:rsidRPr="00FE3188" w14:paraId="69E6197A" w14:textId="77777777" w:rsidTr="00567E96">
        <w:trPr>
          <w:cantSplit/>
        </w:trPr>
        <w:tc>
          <w:tcPr>
            <w:tcW w:w="1231" w:type="dxa"/>
          </w:tcPr>
          <w:p w14:paraId="3EED794C" w14:textId="6BE9B376" w:rsidR="00373696" w:rsidRDefault="00373696" w:rsidP="00381BF4">
            <w:pPr>
              <w:pStyle w:val="Textlinksbndig"/>
            </w:pPr>
            <w:r>
              <w:t>6319</w:t>
            </w:r>
          </w:p>
        </w:tc>
        <w:tc>
          <w:tcPr>
            <w:tcW w:w="4973" w:type="dxa"/>
          </w:tcPr>
          <w:p w14:paraId="3753318D" w14:textId="2CE27AF8" w:rsidR="00373696" w:rsidRDefault="00373696" w:rsidP="00381BF4">
            <w:pPr>
              <w:pStyle w:val="Textlinksbndig"/>
            </w:pPr>
            <w:r>
              <w:t xml:space="preserve">Das </w:t>
            </w:r>
            <w:r w:rsidR="001A64B0">
              <w:t xml:space="preserve">Schadenerfassungsformular </w:t>
            </w:r>
            <w:r w:rsidR="00381BF4">
              <w:t>kann nicht verkleinert werden</w:t>
            </w:r>
          </w:p>
        </w:tc>
        <w:tc>
          <w:tcPr>
            <w:tcW w:w="2835" w:type="dxa"/>
          </w:tcPr>
          <w:p w14:paraId="0DA0B901" w14:textId="77777777" w:rsidR="00373696" w:rsidRDefault="00373696" w:rsidP="006C62C7">
            <w:pPr>
              <w:pStyle w:val="Textlinksbndig"/>
            </w:pPr>
          </w:p>
        </w:tc>
      </w:tr>
      <w:tr w:rsidR="001A64B0" w:rsidRPr="00FE3188" w14:paraId="2DE3C61B" w14:textId="77777777" w:rsidTr="00567E96">
        <w:trPr>
          <w:cantSplit/>
        </w:trPr>
        <w:tc>
          <w:tcPr>
            <w:tcW w:w="1231" w:type="dxa"/>
          </w:tcPr>
          <w:p w14:paraId="6DE9D262" w14:textId="1633D7B2" w:rsidR="001A64B0" w:rsidRDefault="001A64B0" w:rsidP="00E22C03">
            <w:pPr>
              <w:pStyle w:val="Textlinksbndig"/>
            </w:pPr>
            <w:r>
              <w:t>6335</w:t>
            </w:r>
          </w:p>
        </w:tc>
        <w:tc>
          <w:tcPr>
            <w:tcW w:w="4973" w:type="dxa"/>
          </w:tcPr>
          <w:p w14:paraId="3E38EE6A" w14:textId="4130AA60" w:rsidR="001A64B0" w:rsidRDefault="001A64B0" w:rsidP="001A64B0">
            <w:pPr>
              <w:pStyle w:val="Textlinksbndig"/>
            </w:pPr>
            <w:r>
              <w:t>Bei Öffnen eines Kartenobjekts aus der Liste ist dieses manchmal nicht vollständig auf der Karte sichtbar</w:t>
            </w:r>
          </w:p>
        </w:tc>
        <w:tc>
          <w:tcPr>
            <w:tcW w:w="2835" w:type="dxa"/>
          </w:tcPr>
          <w:p w14:paraId="291F393E" w14:textId="6FC77610" w:rsidR="001A64B0" w:rsidRDefault="001A64B0" w:rsidP="001A64B0">
            <w:pPr>
              <w:pStyle w:val="Textlinksbndig"/>
            </w:pPr>
            <w:r>
              <w:t xml:space="preserve">Auf das Werkzeug </w:t>
            </w:r>
            <w:r w:rsidRPr="001A64B0">
              <w:rPr>
                <w:i/>
              </w:rPr>
              <w:t>Auf das gewählte Objekt zoomen</w:t>
            </w:r>
            <w:r>
              <w:t xml:space="preserve"> klicken</w:t>
            </w:r>
          </w:p>
        </w:tc>
      </w:tr>
      <w:tr w:rsidR="001A64B0" w:rsidRPr="00FE3188" w14:paraId="545B28E1" w14:textId="77777777" w:rsidTr="00567E96">
        <w:trPr>
          <w:cantSplit/>
        </w:trPr>
        <w:tc>
          <w:tcPr>
            <w:tcW w:w="1231" w:type="dxa"/>
          </w:tcPr>
          <w:p w14:paraId="10BC8485" w14:textId="483C21BF" w:rsidR="001A64B0" w:rsidRDefault="001A64B0" w:rsidP="00E22C03">
            <w:pPr>
              <w:pStyle w:val="Textlinksbndig"/>
            </w:pPr>
            <w:r>
              <w:t>6831</w:t>
            </w:r>
          </w:p>
        </w:tc>
        <w:tc>
          <w:tcPr>
            <w:tcW w:w="4973" w:type="dxa"/>
          </w:tcPr>
          <w:p w14:paraId="2B348A68" w14:textId="381C643B" w:rsidR="001A64B0" w:rsidRDefault="001A64B0" w:rsidP="001A64B0">
            <w:pPr>
              <w:pStyle w:val="Textlinksbndig"/>
            </w:pPr>
            <w:r>
              <w:t>Inspektionsrouten, die in einer veralteten Version von EMSG-Mobile bearbeitet wurden, können unter Umständen nicht mehr in EMSG-Master importiert werden</w:t>
            </w:r>
          </w:p>
        </w:tc>
        <w:tc>
          <w:tcPr>
            <w:tcW w:w="2835" w:type="dxa"/>
          </w:tcPr>
          <w:p w14:paraId="19AE7214" w14:textId="343E00A1" w:rsidR="001A64B0" w:rsidRDefault="001A64B0" w:rsidP="001A64B0">
            <w:pPr>
              <w:pStyle w:val="Textlinksbndig"/>
            </w:pPr>
            <w:r>
              <w:t>Immer mit der aktuellen Version von EMSG-Mobile arbeiten</w:t>
            </w:r>
          </w:p>
        </w:tc>
      </w:tr>
      <w:tr w:rsidR="00877A7B" w:rsidRPr="00FE3188" w14:paraId="3EC9BE8D" w14:textId="77777777" w:rsidTr="00567E96">
        <w:trPr>
          <w:cantSplit/>
        </w:trPr>
        <w:tc>
          <w:tcPr>
            <w:tcW w:w="1231" w:type="dxa"/>
          </w:tcPr>
          <w:p w14:paraId="2F07BE8A" w14:textId="5C9FF78B" w:rsidR="00877A7B" w:rsidRDefault="00877A7B" w:rsidP="00E22C03">
            <w:pPr>
              <w:pStyle w:val="Textlinksbndig"/>
            </w:pPr>
            <w:r>
              <w:t>6896</w:t>
            </w:r>
          </w:p>
        </w:tc>
        <w:tc>
          <w:tcPr>
            <w:tcW w:w="4973" w:type="dxa"/>
          </w:tcPr>
          <w:p w14:paraId="57256FB3" w14:textId="7FE884E8" w:rsidR="00877A7B" w:rsidRDefault="00877A7B" w:rsidP="001A64B0">
            <w:pPr>
              <w:pStyle w:val="Textlinksbndig"/>
            </w:pPr>
            <w:r>
              <w:t>In EMSG-Mobile erscheint die Fehlermeldung, dass ein Zustand erfasst werden muss, erst beim Speichern</w:t>
            </w:r>
          </w:p>
        </w:tc>
        <w:tc>
          <w:tcPr>
            <w:tcW w:w="2835" w:type="dxa"/>
          </w:tcPr>
          <w:p w14:paraId="523B0F60" w14:textId="77777777" w:rsidR="00877A7B" w:rsidRDefault="00877A7B" w:rsidP="001A64B0">
            <w:pPr>
              <w:pStyle w:val="Textlinksbndig"/>
            </w:pPr>
          </w:p>
        </w:tc>
      </w:tr>
      <w:tr w:rsidR="00877A7B" w:rsidRPr="00FE3188" w14:paraId="658A2446" w14:textId="77777777" w:rsidTr="00567E96">
        <w:trPr>
          <w:cantSplit/>
        </w:trPr>
        <w:tc>
          <w:tcPr>
            <w:tcW w:w="1231" w:type="dxa"/>
          </w:tcPr>
          <w:p w14:paraId="353FB29C" w14:textId="7F9E6C2A" w:rsidR="00877A7B" w:rsidRDefault="00877A7B" w:rsidP="00E22C03">
            <w:pPr>
              <w:pStyle w:val="Textlinksbndig"/>
            </w:pPr>
            <w:r>
              <w:t>6934</w:t>
            </w:r>
          </w:p>
        </w:tc>
        <w:tc>
          <w:tcPr>
            <w:tcW w:w="4973" w:type="dxa"/>
          </w:tcPr>
          <w:p w14:paraId="67B3DF57" w14:textId="64202B43" w:rsidR="00877A7B" w:rsidRDefault="00877A7B" w:rsidP="00877A7B">
            <w:pPr>
              <w:pStyle w:val="Textlinksbndig"/>
            </w:pPr>
            <w:r>
              <w:t xml:space="preserve">Die Liste der Inspektionsrouten nutzt den </w:t>
            </w:r>
            <w:r w:rsidR="00595339">
              <w:t>vertikalen</w:t>
            </w:r>
            <w:r>
              <w:t xml:space="preserve"> Platz unter Umständen nicht vollständig aus</w:t>
            </w:r>
          </w:p>
        </w:tc>
        <w:tc>
          <w:tcPr>
            <w:tcW w:w="2835" w:type="dxa"/>
          </w:tcPr>
          <w:p w14:paraId="7A8BF02F" w14:textId="0B30ADE4" w:rsidR="00877A7B" w:rsidRDefault="00877A7B" w:rsidP="001A64B0">
            <w:pPr>
              <w:pStyle w:val="Textlinksbndig"/>
            </w:pPr>
            <w:r>
              <w:t>In der Liste scrollen</w:t>
            </w:r>
          </w:p>
        </w:tc>
      </w:tr>
      <w:tr w:rsidR="006611C9" w:rsidRPr="00FE3188" w14:paraId="1DA214D8" w14:textId="77777777" w:rsidTr="00567E96">
        <w:trPr>
          <w:cantSplit/>
        </w:trPr>
        <w:tc>
          <w:tcPr>
            <w:tcW w:w="1231" w:type="dxa"/>
          </w:tcPr>
          <w:p w14:paraId="5E63A674" w14:textId="6E0662D4" w:rsidR="006611C9" w:rsidRDefault="006611C9" w:rsidP="00E22C03">
            <w:pPr>
              <w:pStyle w:val="Textlinksbndig"/>
            </w:pPr>
            <w:r>
              <w:t>7657</w:t>
            </w:r>
          </w:p>
        </w:tc>
        <w:tc>
          <w:tcPr>
            <w:tcW w:w="4973" w:type="dxa"/>
          </w:tcPr>
          <w:p w14:paraId="2FF58EDA" w14:textId="4E32D62F" w:rsidR="006611C9" w:rsidRDefault="006611C9" w:rsidP="001D1FBE">
            <w:pPr>
              <w:pStyle w:val="Textlinksbndig"/>
            </w:pPr>
            <w:r>
              <w:t>Mit EMSG-Mobile erfasste Daten können unter Umständen nicht importiert werden, wenn der Applikationsadministrator inzwischen einen Massnahmenvorschlag gelöscht hat</w:t>
            </w:r>
          </w:p>
        </w:tc>
        <w:tc>
          <w:tcPr>
            <w:tcW w:w="2835" w:type="dxa"/>
          </w:tcPr>
          <w:p w14:paraId="7A760B72" w14:textId="77777777" w:rsidR="006611C9" w:rsidRDefault="006611C9" w:rsidP="001A64B0">
            <w:pPr>
              <w:pStyle w:val="Textlinksbndig"/>
            </w:pPr>
          </w:p>
        </w:tc>
      </w:tr>
      <w:tr w:rsidR="002052DB" w:rsidRPr="00FE3188" w14:paraId="13ED9D93" w14:textId="77777777" w:rsidTr="00567E96">
        <w:trPr>
          <w:cantSplit/>
        </w:trPr>
        <w:tc>
          <w:tcPr>
            <w:tcW w:w="1231" w:type="dxa"/>
          </w:tcPr>
          <w:p w14:paraId="2D09CF31" w14:textId="1DC2DF4E" w:rsidR="002052DB" w:rsidRDefault="002052DB" w:rsidP="00E22C03">
            <w:pPr>
              <w:pStyle w:val="Textlinksbndig"/>
            </w:pPr>
            <w:r>
              <w:t>19585</w:t>
            </w:r>
          </w:p>
        </w:tc>
        <w:tc>
          <w:tcPr>
            <w:tcW w:w="4973" w:type="dxa"/>
          </w:tcPr>
          <w:p w14:paraId="6C5E635D" w14:textId="25129979" w:rsidR="002052DB" w:rsidRDefault="002052DB" w:rsidP="001D1FBE">
            <w:pPr>
              <w:pStyle w:val="Textlinksbndig"/>
            </w:pPr>
            <w:r>
              <w:t>In EMSG-Mobile ändern bei Verwendung von Multitouch-Zoom die Werkzeug-Icons ihre Grö</w:t>
            </w:r>
            <w:r w:rsidR="009D4AA5">
              <w:t>ss</w:t>
            </w:r>
            <w:r>
              <w:t>e</w:t>
            </w:r>
          </w:p>
        </w:tc>
        <w:tc>
          <w:tcPr>
            <w:tcW w:w="2835" w:type="dxa"/>
          </w:tcPr>
          <w:p w14:paraId="7C16DB72" w14:textId="38A63010" w:rsidR="002052DB" w:rsidRDefault="002052DB" w:rsidP="001A64B0">
            <w:pPr>
              <w:pStyle w:val="Textlinksbndig"/>
            </w:pPr>
            <w:r>
              <w:t>Nur Zoomwerkzeuge der Karte benutzen</w:t>
            </w:r>
          </w:p>
        </w:tc>
      </w:tr>
      <w:tr w:rsidR="00212B6B" w:rsidRPr="00FE3188" w14:paraId="29A93465" w14:textId="77777777" w:rsidTr="00567E96">
        <w:trPr>
          <w:cantSplit/>
        </w:trPr>
        <w:tc>
          <w:tcPr>
            <w:tcW w:w="1231" w:type="dxa"/>
          </w:tcPr>
          <w:p w14:paraId="6E09067B" w14:textId="1A08B54C" w:rsidR="00212B6B" w:rsidRDefault="00B02A48" w:rsidP="00E22C03">
            <w:pPr>
              <w:pStyle w:val="Textlinksbndig"/>
            </w:pPr>
            <w:r>
              <w:t>7989</w:t>
            </w:r>
          </w:p>
        </w:tc>
        <w:tc>
          <w:tcPr>
            <w:tcW w:w="4973" w:type="dxa"/>
          </w:tcPr>
          <w:p w14:paraId="6B4A988A" w14:textId="045FA7B8" w:rsidR="00212B6B" w:rsidRDefault="00212B6B" w:rsidP="00212B6B">
            <w:pPr>
              <w:pStyle w:val="Textlinksbndig"/>
            </w:pPr>
            <w:r>
              <w:t>Kartenvorschau und PDF zeigen unter Umständen unterschiedliche Informationen</w:t>
            </w:r>
          </w:p>
        </w:tc>
        <w:tc>
          <w:tcPr>
            <w:tcW w:w="2835" w:type="dxa"/>
          </w:tcPr>
          <w:p w14:paraId="27CAC9B7" w14:textId="77777777" w:rsidR="00212B6B" w:rsidRDefault="00212B6B" w:rsidP="00212B6B">
            <w:pPr>
              <w:pStyle w:val="Textlinksbndig"/>
            </w:pPr>
          </w:p>
        </w:tc>
      </w:tr>
    </w:tbl>
    <w:p w14:paraId="3C2D7267" w14:textId="31669C6D" w:rsidR="00D97082" w:rsidRPr="00F70194" w:rsidRDefault="00456DB9" w:rsidP="00107967">
      <w:pPr>
        <w:pStyle w:val="Beschriftung"/>
        <w:ind w:left="0" w:firstLine="0"/>
      </w:pPr>
      <w:bookmarkStart w:id="23" w:name="_Toc459369083"/>
      <w:r w:rsidRPr="00FE3188">
        <w:t xml:space="preserve">Tabelle </w:t>
      </w:r>
      <w:r w:rsidR="004963B3" w:rsidRPr="00FE3188">
        <w:fldChar w:fldCharType="begin"/>
      </w:r>
      <w:r w:rsidRPr="00FE3188">
        <w:instrText xml:space="preserve"> SEQ Tabelle \* ARABIC </w:instrText>
      </w:r>
      <w:r w:rsidR="004963B3" w:rsidRPr="00FE3188">
        <w:fldChar w:fldCharType="separate"/>
      </w:r>
      <w:r w:rsidR="00B613BA">
        <w:rPr>
          <w:noProof/>
        </w:rPr>
        <w:t>2</w:t>
      </w:r>
      <w:r w:rsidR="004963B3" w:rsidRPr="00FE3188">
        <w:fldChar w:fldCharType="end"/>
      </w:r>
      <w:r w:rsidRPr="00FE3188">
        <w:t>: Fehlermeldungen</w:t>
      </w:r>
      <w:bookmarkEnd w:id="23"/>
    </w:p>
    <w:sectPr w:rsidR="00D97082" w:rsidRPr="00F70194" w:rsidSect="00CE0808">
      <w:pgSz w:w="11907" w:h="16840" w:code="9"/>
      <w:pgMar w:top="907" w:right="1134" w:bottom="907" w:left="1701" w:header="567" w:footer="397" w:gutter="0"/>
      <w:cols w:space="142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B11CBF" w14:textId="77777777" w:rsidR="00C22B18" w:rsidRDefault="00C22B18">
      <w:r>
        <w:separator/>
      </w:r>
    </w:p>
  </w:endnote>
  <w:endnote w:type="continuationSeparator" w:id="0">
    <w:p w14:paraId="423BB832" w14:textId="77777777" w:rsidR="00C22B18" w:rsidRDefault="00C22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5A679C" w14:textId="77777777" w:rsidR="00806D53" w:rsidRDefault="00806D53" w:rsidP="00FA27A1"/>
  <w:tbl>
    <w:tblPr>
      <w:tblW w:w="9639" w:type="dxa"/>
      <w:tblInd w:w="-497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39"/>
    </w:tblGrid>
    <w:tr w:rsidR="00806D53" w14:paraId="695A67A0" w14:textId="77777777" w:rsidTr="00BA6A13">
      <w:trPr>
        <w:trHeight w:val="899"/>
      </w:trPr>
      <w:tc>
        <w:tcPr>
          <w:tcW w:w="9639" w:type="dxa"/>
        </w:tcPr>
        <w:p w14:paraId="695A679D" w14:textId="77777777" w:rsidR="00806D53" w:rsidRDefault="00806D53" w:rsidP="009E4E99">
          <w:pPr>
            <w:pStyle w:val="Fuzeile"/>
          </w:pPr>
        </w:p>
        <w:p w14:paraId="695A679E" w14:textId="75EAE387" w:rsidR="00806D53" w:rsidRDefault="00806D53" w:rsidP="009E4E99">
          <w:pPr>
            <w:pStyle w:val="Fuzeile"/>
            <w:rPr>
              <w:rFonts w:ascii="Times New Roman" w:hAnsi="Times New Roman"/>
              <w:i/>
              <w:iCs/>
              <w:color w:val="808080"/>
              <w:sz w:val="18"/>
            </w:rPr>
          </w:pPr>
          <w:r>
            <w:rPr>
              <w:noProof/>
              <w:lang w:eastAsia="de-CH"/>
            </w:rPr>
            <w:drawing>
              <wp:inline distT="0" distB="0" distL="0" distR="0" wp14:anchorId="695A67B6" wp14:editId="4F27A043">
                <wp:extent cx="800100" cy="409575"/>
                <wp:effectExtent l="0" t="0" r="0" b="0"/>
                <wp:docPr id="9" name="Bild 2" descr="Mistra_Quadr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istra_Quadr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95A679F" w14:textId="77777777" w:rsidR="00806D53" w:rsidRPr="009E4E99" w:rsidRDefault="00806D53" w:rsidP="009E4E99">
          <w:pPr>
            <w:pStyle w:val="Fuzeile"/>
            <w:rPr>
              <w:rFonts w:ascii="Times New Roman" w:hAnsi="Times New Roman"/>
              <w:i/>
              <w:iCs/>
              <w:color w:val="808080"/>
              <w:sz w:val="18"/>
            </w:rPr>
          </w:pPr>
        </w:p>
      </w:tc>
    </w:tr>
    <w:tr w:rsidR="00806D53" w:rsidRPr="00282672" w14:paraId="695A67A2" w14:textId="77777777" w:rsidTr="00BA6A13">
      <w:trPr>
        <w:cantSplit/>
      </w:trPr>
      <w:tc>
        <w:tcPr>
          <w:tcW w:w="9639" w:type="dxa"/>
        </w:tcPr>
        <w:p w14:paraId="695A67A1" w14:textId="4E3A63E9" w:rsidR="00806D53" w:rsidRPr="0040434D" w:rsidRDefault="00806D53" w:rsidP="00FA27A1">
          <w:pPr>
            <w:pStyle w:val="Fuzeile"/>
            <w:rPr>
              <w:lang w:val="en-US"/>
            </w:rPr>
          </w:pPr>
          <w:r>
            <w:fldChar w:fldCharType="begin"/>
          </w:r>
          <w:r w:rsidRPr="0040434D">
            <w:rPr>
              <w:lang w:val="en-US"/>
            </w:rPr>
            <w:instrText xml:space="preserve"> FILENAME  \* MERGEFORMAT </w:instrText>
          </w:r>
          <w:r>
            <w:fldChar w:fldCharType="separate"/>
          </w:r>
          <w:r w:rsidR="002A3FE4">
            <w:rPr>
              <w:noProof/>
              <w:lang w:val="en-US"/>
            </w:rPr>
            <w:t>R EMSG Release Notes V1.7.0.0</w:t>
          </w:r>
          <w:r>
            <w:rPr>
              <w:noProof/>
              <w:lang w:val="en-US"/>
            </w:rPr>
            <w:fldChar w:fldCharType="end"/>
          </w:r>
        </w:p>
      </w:tc>
    </w:tr>
  </w:tbl>
  <w:p w14:paraId="695A67A3" w14:textId="77777777" w:rsidR="00806D53" w:rsidRPr="0040434D" w:rsidRDefault="00806D53">
    <w:pPr>
      <w:pStyle w:val="Textlinksbndig"/>
      <w:rPr>
        <w:sz w:val="2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5A67A9" w14:textId="1F4E8203" w:rsidR="00806D53" w:rsidRPr="0040434D" w:rsidRDefault="00806D53" w:rsidP="000E0109">
    <w:pPr>
      <w:pStyle w:val="Fuzeile"/>
      <w:tabs>
        <w:tab w:val="clear" w:pos="10206"/>
        <w:tab w:val="right" w:pos="9639"/>
      </w:tabs>
      <w:rPr>
        <w:lang w:val="en-US"/>
      </w:rPr>
    </w:pPr>
    <w:r>
      <w:fldChar w:fldCharType="begin"/>
    </w:r>
    <w:r w:rsidRPr="0040434D">
      <w:rPr>
        <w:lang w:val="en-US"/>
      </w:rPr>
      <w:instrText xml:space="preserve"> FILENAME \* LOWER  \* MERGEFORMAT </w:instrText>
    </w:r>
    <w:r>
      <w:fldChar w:fldCharType="separate"/>
    </w:r>
    <w:r w:rsidR="00D47774">
      <w:rPr>
        <w:noProof/>
        <w:lang w:val="en-US"/>
      </w:rPr>
      <w:t>r emsg release notes v1.7.0.0</w:t>
    </w:r>
    <w:r>
      <w:rPr>
        <w:noProof/>
        <w:lang w:val="en-US"/>
      </w:rPr>
      <w:fldChar w:fldCharType="end"/>
    </w:r>
    <w:r w:rsidRPr="0040434D">
      <w:rPr>
        <w:lang w:val="en-US"/>
      </w:rPr>
      <w:tab/>
      <w:t xml:space="preserve">Seite </w:t>
    </w:r>
    <w:r>
      <w:fldChar w:fldCharType="begin"/>
    </w:r>
    <w:r w:rsidRPr="0040434D">
      <w:rPr>
        <w:lang w:val="en-US"/>
      </w:rPr>
      <w:instrText xml:space="preserve"> PAGE </w:instrText>
    </w:r>
    <w:r>
      <w:fldChar w:fldCharType="separate"/>
    </w:r>
    <w:r w:rsidR="003C2023">
      <w:rPr>
        <w:noProof/>
        <w:lang w:val="en-US"/>
      </w:rPr>
      <w:t>II</w:t>
    </w:r>
    <w:r>
      <w:fldChar w:fldCharType="end"/>
    </w:r>
    <w:r w:rsidRPr="0040434D">
      <w:rPr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5A67AD" w14:textId="77777777" w:rsidR="00806D53" w:rsidRDefault="00806D53">
    <w:pPr>
      <w:pStyle w:val="Fuzeile"/>
      <w:rPr>
        <w:sz w:val="10"/>
      </w:rPr>
    </w:pP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I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5A67B1" w14:textId="77777777" w:rsidR="00806D53" w:rsidRDefault="00806D53">
    <w:pPr>
      <w:pStyle w:val="Fuzeile"/>
      <w:rPr>
        <w:sz w:val="10"/>
      </w:rPr>
    </w:pP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XXIX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B8DF79" w14:textId="77777777" w:rsidR="00C22B18" w:rsidRDefault="00C22B18">
      <w:pPr>
        <w:pStyle w:val="Fuzeile"/>
      </w:pPr>
    </w:p>
  </w:footnote>
  <w:footnote w:type="continuationSeparator" w:id="0">
    <w:p w14:paraId="29A2EE5E" w14:textId="77777777" w:rsidR="00C22B18" w:rsidRDefault="00C22B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5A6793" w14:textId="77777777" w:rsidR="00806D53" w:rsidRDefault="00806D53" w:rsidP="002921D4"/>
  <w:tbl>
    <w:tblPr>
      <w:tblW w:w="9923" w:type="dxa"/>
      <w:tblInd w:w="-743" w:type="dxa"/>
      <w:tblLayout w:type="fixed"/>
      <w:tblLook w:val="01E0" w:firstRow="1" w:lastRow="1" w:firstColumn="1" w:lastColumn="1" w:noHBand="0" w:noVBand="0"/>
    </w:tblPr>
    <w:tblGrid>
      <w:gridCol w:w="4112"/>
      <w:gridCol w:w="4110"/>
      <w:gridCol w:w="1701"/>
    </w:tblGrid>
    <w:tr w:rsidR="00806D53" w14:paraId="695A6799" w14:textId="77777777" w:rsidTr="00095E0C">
      <w:trPr>
        <w:cantSplit/>
        <w:trHeight w:hRule="exact" w:val="2438"/>
      </w:trPr>
      <w:tc>
        <w:tcPr>
          <w:tcW w:w="4112" w:type="dxa"/>
        </w:tcPr>
        <w:p w14:paraId="695A6794" w14:textId="77777777" w:rsidR="00806D53" w:rsidRDefault="00806D53" w:rsidP="00095E0C">
          <w:pPr>
            <w:ind w:left="176"/>
          </w:pPr>
          <w:r>
            <w:rPr>
              <w:noProof/>
              <w:lang w:eastAsia="de-CH"/>
            </w:rPr>
            <w:drawing>
              <wp:inline distT="0" distB="0" distL="0" distR="0" wp14:anchorId="695A67B2" wp14:editId="695A67B3">
                <wp:extent cx="1981200" cy="504825"/>
                <wp:effectExtent l="0" t="0" r="0" b="0"/>
                <wp:docPr id="7" name="Bild 1" descr="B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95A6795" w14:textId="77777777" w:rsidR="00806D53" w:rsidRPr="00E534A0" w:rsidRDefault="00806D53" w:rsidP="00095E0C"/>
      </w:tc>
      <w:tc>
        <w:tcPr>
          <w:tcW w:w="4110" w:type="dxa"/>
        </w:tcPr>
        <w:p w14:paraId="695A6796" w14:textId="77777777" w:rsidR="00806D53" w:rsidRDefault="00806D53" w:rsidP="00095E0C">
          <w:pPr>
            <w:pStyle w:val="MISTRAKopfDept"/>
          </w:pPr>
          <w:r>
            <w:t>Eidgenössisches Departement für</w:t>
          </w:r>
          <w:r>
            <w:br/>
            <w:t>Umwelt, Verkehr, Energie und Kommunikation UVEK</w:t>
          </w:r>
        </w:p>
        <w:p w14:paraId="695A6797" w14:textId="77777777" w:rsidR="00806D53" w:rsidRPr="00FC4206" w:rsidRDefault="00806D53" w:rsidP="00095E0C">
          <w:pPr>
            <w:pStyle w:val="MISTRAKopfFett"/>
          </w:pPr>
          <w:r>
            <w:t>Bundesamt für Strassen ASTRA</w:t>
          </w:r>
        </w:p>
      </w:tc>
      <w:tc>
        <w:tcPr>
          <w:tcW w:w="1701" w:type="dxa"/>
        </w:tcPr>
        <w:p w14:paraId="695A6798" w14:textId="77777777" w:rsidR="00806D53" w:rsidRPr="00D33E17" w:rsidRDefault="00806D53" w:rsidP="0088551B">
          <w:pPr>
            <w:pStyle w:val="Kopfzeile"/>
            <w:jc w:val="right"/>
          </w:pPr>
        </w:p>
      </w:tc>
    </w:tr>
  </w:tbl>
  <w:p w14:paraId="695A679A" w14:textId="77777777" w:rsidR="00806D53" w:rsidRDefault="00806D53" w:rsidP="00FA27A1"/>
  <w:p w14:paraId="695A679B" w14:textId="77777777" w:rsidR="00806D53" w:rsidRDefault="00806D53" w:rsidP="00FA27A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5A67A4" w14:textId="5DEDE684" w:rsidR="00806D53" w:rsidRPr="0040434D" w:rsidRDefault="00806D53" w:rsidP="002921D4">
    <w:pPr>
      <w:pStyle w:val="Kopfzeile"/>
      <w:tabs>
        <w:tab w:val="clear" w:pos="9639"/>
      </w:tabs>
      <w:rPr>
        <w:sz w:val="20"/>
        <w:lang w:val="en-US"/>
      </w:rPr>
    </w:pPr>
    <w:r w:rsidRPr="0033057C">
      <w:rPr>
        <w:noProof/>
        <w:sz w:val="20"/>
        <w:lang w:eastAsia="de-CH"/>
      </w:rPr>
      <w:drawing>
        <wp:anchor distT="0" distB="0" distL="114300" distR="114300" simplePos="0" relativeHeight="251657728" behindDoc="0" locked="0" layoutInCell="1" allowOverlap="1" wp14:anchorId="695A67B8" wp14:editId="695A67B9">
          <wp:simplePos x="0" y="0"/>
          <wp:positionH relativeFrom="column">
            <wp:posOffset>5768340</wp:posOffset>
          </wp:positionH>
          <wp:positionV relativeFrom="paragraph">
            <wp:posOffset>-14605</wp:posOffset>
          </wp:positionV>
          <wp:extent cx="421005" cy="427990"/>
          <wp:effectExtent l="0" t="0" r="0" b="0"/>
          <wp:wrapNone/>
          <wp:docPr id="17" name="Bild 18" descr="M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M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1005" cy="427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0434D">
      <w:rPr>
        <w:sz w:val="20"/>
        <w:lang w:val="en-US"/>
      </w:rPr>
      <w:t xml:space="preserve">MISTRA EMSG, </w:t>
    </w:r>
    <w:r>
      <w:fldChar w:fldCharType="begin"/>
    </w:r>
    <w:r w:rsidRPr="0040434D">
      <w:rPr>
        <w:lang w:val="en-US"/>
      </w:rPr>
      <w:instrText xml:space="preserve"> TITLE   \* MERGEFORMAT </w:instrText>
    </w:r>
    <w:r>
      <w:fldChar w:fldCharType="separate"/>
    </w:r>
    <w:r w:rsidR="002A3FE4" w:rsidRPr="002A3FE4">
      <w:rPr>
        <w:sz w:val="20"/>
        <w:lang w:val="en-US"/>
      </w:rPr>
      <w:t>EMSG Release Notes V1.7.0.0</w:t>
    </w:r>
    <w:r>
      <w:rPr>
        <w:sz w:val="20"/>
        <w:lang w:val="en-US"/>
      </w:rPr>
      <w:fldChar w:fldCharType="end"/>
    </w:r>
  </w:p>
  <w:p w14:paraId="695A67A5" w14:textId="6FE8807B" w:rsidR="00806D53" w:rsidRPr="00F70194" w:rsidRDefault="009D025F" w:rsidP="002921D4">
    <w:pPr>
      <w:pStyle w:val="Kopfzeile"/>
      <w:tabs>
        <w:tab w:val="clear" w:pos="9639"/>
      </w:tabs>
      <w:rPr>
        <w:b w:val="0"/>
        <w:sz w:val="20"/>
      </w:rPr>
    </w:pPr>
    <w:r>
      <w:rPr>
        <w:b w:val="0"/>
        <w:sz w:val="20"/>
      </w:rPr>
      <w:fldChar w:fldCharType="begin"/>
    </w:r>
    <w:r>
      <w:rPr>
        <w:b w:val="0"/>
        <w:sz w:val="20"/>
      </w:rPr>
      <w:instrText xml:space="preserve"> STYLEREF  "Heading 1"  \* MERGEFORMAT </w:instrText>
    </w:r>
    <w:r>
      <w:rPr>
        <w:b w:val="0"/>
        <w:sz w:val="20"/>
      </w:rPr>
      <w:fldChar w:fldCharType="separate"/>
    </w:r>
    <w:r w:rsidR="003C2023">
      <w:rPr>
        <w:bCs/>
        <w:noProof/>
        <w:sz w:val="20"/>
        <w:lang w:val="de-DE"/>
      </w:rPr>
      <w:t>Fehler! Verwenden Sie die Registerkarte 'Start', um Heading 1 dem Text zuzuweisen, der hier angezeigt werden soll.</w:t>
    </w:r>
    <w:r>
      <w:rPr>
        <w:b w:val="0"/>
        <w:sz w:val="20"/>
      </w:rPr>
      <w:fldChar w:fldCharType="end"/>
    </w:r>
  </w:p>
  <w:p w14:paraId="695A67A6" w14:textId="77777777" w:rsidR="00806D53" w:rsidRDefault="00806D53" w:rsidP="002921D4">
    <w:pPr>
      <w:pStyle w:val="Kopfzeile"/>
      <w:tabs>
        <w:tab w:val="clear" w:pos="9639"/>
      </w:tabs>
      <w:rPr>
        <w:sz w:val="20"/>
      </w:rPr>
    </w:pPr>
  </w:p>
  <w:p w14:paraId="695A67A7" w14:textId="77777777" w:rsidR="00806D53" w:rsidRDefault="00806D53" w:rsidP="002921D4">
    <w:pPr>
      <w:pStyle w:val="Kopfzeile"/>
      <w:tabs>
        <w:tab w:val="clear" w:pos="9639"/>
      </w:tabs>
      <w:rPr>
        <w:sz w:val="20"/>
      </w:rPr>
    </w:pPr>
  </w:p>
  <w:p w14:paraId="695A67A8" w14:textId="77777777" w:rsidR="00806D53" w:rsidRPr="001663EA" w:rsidRDefault="00806D53" w:rsidP="002921D4">
    <w:pPr>
      <w:pStyle w:val="Kopfzeile"/>
      <w:tabs>
        <w:tab w:val="clear" w:pos="9639"/>
      </w:tabs>
      <w:rPr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5A67AA" w14:textId="77777777" w:rsidR="00806D53" w:rsidRDefault="00806D53">
    <w:pPr>
      <w:pStyle w:val="Kopfzeile"/>
    </w:pPr>
  </w:p>
  <w:p w14:paraId="695A67AB" w14:textId="77777777" w:rsidR="00806D53" w:rsidRDefault="00806D53">
    <w:pPr>
      <w:pStyle w:val="Kopfzeile"/>
    </w:pPr>
    <w:r>
      <w:tab/>
      <w:t>Verzeichnis</w:t>
    </w:r>
  </w:p>
  <w:p w14:paraId="695A67AC" w14:textId="77777777" w:rsidR="00806D53" w:rsidRDefault="00806D53">
    <w:pPr>
      <w:pStyle w:val="Kopfzeile"/>
      <w:pBdr>
        <w:bottom w:val="single" w:sz="6" w:space="1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5A67AE" w14:textId="77777777" w:rsidR="00806D53" w:rsidRDefault="00806D53">
    <w:pPr>
      <w:pStyle w:val="Kopfzeile"/>
    </w:pPr>
  </w:p>
  <w:p w14:paraId="695A67AF" w14:textId="77777777" w:rsidR="00806D53" w:rsidRDefault="00806D53">
    <w:pPr>
      <w:pStyle w:val="Kopfzeile"/>
    </w:pPr>
    <w:r>
      <w:tab/>
      <w:t>Verzeichnis</w:t>
    </w:r>
  </w:p>
  <w:p w14:paraId="695A67B0" w14:textId="77777777" w:rsidR="00806D53" w:rsidRDefault="00806D53">
    <w:pPr>
      <w:pStyle w:val="Kopfzeile"/>
      <w:pBdr>
        <w:bottom w:val="single" w:sz="6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264A5B8"/>
    <w:lvl w:ilvl="0">
      <w:numFmt w:val="decimal"/>
      <w:pStyle w:val="berschrift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408"/>
        </w:tabs>
        <w:ind w:left="-312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152"/>
        </w:tabs>
        <w:ind w:left="432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68"/>
        </w:tabs>
        <w:ind w:left="-312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8"/>
        </w:tabs>
        <w:ind w:left="-312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-312"/>
        </w:tabs>
        <w:ind w:left="-312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-312"/>
        </w:tabs>
        <w:ind w:left="-312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-312"/>
        </w:tabs>
        <w:ind w:left="-312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-312"/>
        </w:tabs>
        <w:ind w:left="-312" w:firstLine="0"/>
      </w:pPr>
      <w:rPr>
        <w:rFonts w:hint="default"/>
      </w:rPr>
    </w:lvl>
  </w:abstractNum>
  <w:abstractNum w:abstractNumId="1" w15:restartNumberingAfterBreak="0">
    <w:nsid w:val="1662604C"/>
    <w:multiLevelType w:val="hybridMultilevel"/>
    <w:tmpl w:val="218410D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40477"/>
    <w:multiLevelType w:val="multilevel"/>
    <w:tmpl w:val="C0B80C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berschrift4"/>
      <w:lvlText w:val="%1.%2.%3.%4."/>
      <w:lvlJc w:val="left"/>
      <w:pPr>
        <w:ind w:left="1728" w:hanging="648"/>
      </w:pPr>
    </w:lvl>
    <w:lvl w:ilvl="4">
      <w:start w:val="1"/>
      <w:numFmt w:val="decimal"/>
      <w:pStyle w:val="berschrift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C1278D5"/>
    <w:multiLevelType w:val="hybridMultilevel"/>
    <w:tmpl w:val="2D3EEF5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27668"/>
    <w:multiLevelType w:val="hybridMultilevel"/>
    <w:tmpl w:val="D06084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9479B"/>
    <w:multiLevelType w:val="hybridMultilevel"/>
    <w:tmpl w:val="B1AE0496"/>
    <w:lvl w:ilvl="0" w:tplc="36D847EE">
      <w:start w:val="1"/>
      <w:numFmt w:val="bullet"/>
      <w:pStyle w:val="TabelleAufzhlu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893ED7"/>
    <w:multiLevelType w:val="hybridMultilevel"/>
    <w:tmpl w:val="3CE0D7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82048C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4C6899"/>
    <w:multiLevelType w:val="hybridMultilevel"/>
    <w:tmpl w:val="B9488318"/>
    <w:lvl w:ilvl="0" w:tplc="D848E73A">
      <w:start w:val="1"/>
      <w:numFmt w:val="bullet"/>
      <w:pStyle w:val="Aufzhlung2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 w15:restartNumberingAfterBreak="0">
    <w:nsid w:val="7B664774"/>
    <w:multiLevelType w:val="hybridMultilevel"/>
    <w:tmpl w:val="FE28DD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D77184"/>
    <w:multiLevelType w:val="hybridMultilevel"/>
    <w:tmpl w:val="B1965562"/>
    <w:lvl w:ilvl="0" w:tplc="7C82E8E8">
      <w:start w:val="1"/>
      <w:numFmt w:val="bullet"/>
      <w:pStyle w:val="Aufzhlung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7"/>
  </w:num>
  <w:num w:numId="5">
    <w:abstractNumId w:val="5"/>
  </w:num>
  <w:num w:numId="6">
    <w:abstractNumId w:val="8"/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4"/>
  </w:num>
  <w:num w:numId="10">
    <w:abstractNumId w:val="1"/>
  </w:num>
  <w:num w:numId="1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activeWritingStyle w:appName="MSWord" w:lang="de-CH" w:vendorID="9" w:dllVersion="512" w:checkStyle="1"/>
  <w:activeWritingStyle w:appName="MSWord" w:lang="fr-FR" w:vendorID="9" w:dllVersion="512" w:checkStyle="1"/>
  <w:activeWritingStyle w:appName="MSWord" w:lang="de-DE" w:vendorID="9" w:dllVersion="512" w:checkStyle="1"/>
  <w:activeWritingStyle w:appName="MSWord" w:lang="nl-NL" w:vendorID="9" w:dllVersion="512" w:checkStyle="1"/>
  <w:activeWritingStyle w:appName="MSWord" w:lang="nl-NL" w:vendorID="1" w:dllVersion="512" w:checkStyle="1"/>
  <w:activeWritingStyle w:appName="MSWord" w:lang="it-IT" w:vendorID="3" w:dllVersion="517" w:checkStyle="1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284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28D"/>
    <w:rsid w:val="000017EC"/>
    <w:rsid w:val="000115CA"/>
    <w:rsid w:val="000201A9"/>
    <w:rsid w:val="000207EF"/>
    <w:rsid w:val="000338C8"/>
    <w:rsid w:val="00035EB7"/>
    <w:rsid w:val="0004310D"/>
    <w:rsid w:val="00044866"/>
    <w:rsid w:val="000512F0"/>
    <w:rsid w:val="00057B87"/>
    <w:rsid w:val="00064E7A"/>
    <w:rsid w:val="00065254"/>
    <w:rsid w:val="00066154"/>
    <w:rsid w:val="0007141D"/>
    <w:rsid w:val="0007376A"/>
    <w:rsid w:val="000802B0"/>
    <w:rsid w:val="00084657"/>
    <w:rsid w:val="000869EE"/>
    <w:rsid w:val="0009299A"/>
    <w:rsid w:val="00092C7A"/>
    <w:rsid w:val="00092D0F"/>
    <w:rsid w:val="00095E0C"/>
    <w:rsid w:val="000A0026"/>
    <w:rsid w:val="000A05AB"/>
    <w:rsid w:val="000A500B"/>
    <w:rsid w:val="000B3FBD"/>
    <w:rsid w:val="000C4868"/>
    <w:rsid w:val="000D1631"/>
    <w:rsid w:val="000D38F8"/>
    <w:rsid w:val="000D5B32"/>
    <w:rsid w:val="000D7000"/>
    <w:rsid w:val="000E0109"/>
    <w:rsid w:val="000E198B"/>
    <w:rsid w:val="000E2511"/>
    <w:rsid w:val="000F14B6"/>
    <w:rsid w:val="000F2462"/>
    <w:rsid w:val="00102F4C"/>
    <w:rsid w:val="00107967"/>
    <w:rsid w:val="001079F9"/>
    <w:rsid w:val="001104F8"/>
    <w:rsid w:val="00121886"/>
    <w:rsid w:val="00121EA4"/>
    <w:rsid w:val="00127E07"/>
    <w:rsid w:val="0013317F"/>
    <w:rsid w:val="0014103E"/>
    <w:rsid w:val="00141E51"/>
    <w:rsid w:val="00151EBE"/>
    <w:rsid w:val="00153374"/>
    <w:rsid w:val="001606ED"/>
    <w:rsid w:val="00160EEE"/>
    <w:rsid w:val="00162DB8"/>
    <w:rsid w:val="00163FFE"/>
    <w:rsid w:val="00164B60"/>
    <w:rsid w:val="00165728"/>
    <w:rsid w:val="001663EA"/>
    <w:rsid w:val="001706EB"/>
    <w:rsid w:val="00175679"/>
    <w:rsid w:val="0017728D"/>
    <w:rsid w:val="00183B23"/>
    <w:rsid w:val="00191638"/>
    <w:rsid w:val="001966CE"/>
    <w:rsid w:val="001A2421"/>
    <w:rsid w:val="001A64B0"/>
    <w:rsid w:val="001A7313"/>
    <w:rsid w:val="001B52F9"/>
    <w:rsid w:val="001B5309"/>
    <w:rsid w:val="001B5552"/>
    <w:rsid w:val="001D0804"/>
    <w:rsid w:val="001D1FBE"/>
    <w:rsid w:val="001D4B0F"/>
    <w:rsid w:val="001D56C4"/>
    <w:rsid w:val="001D7C50"/>
    <w:rsid w:val="001F083C"/>
    <w:rsid w:val="001F5E08"/>
    <w:rsid w:val="0020256D"/>
    <w:rsid w:val="002052DB"/>
    <w:rsid w:val="00212B6B"/>
    <w:rsid w:val="00215A6F"/>
    <w:rsid w:val="00226DFD"/>
    <w:rsid w:val="00231245"/>
    <w:rsid w:val="00231CBD"/>
    <w:rsid w:val="0024224E"/>
    <w:rsid w:val="002449DD"/>
    <w:rsid w:val="002512AA"/>
    <w:rsid w:val="00260C3C"/>
    <w:rsid w:val="002668B3"/>
    <w:rsid w:val="00266A17"/>
    <w:rsid w:val="00267E0E"/>
    <w:rsid w:val="0028186B"/>
    <w:rsid w:val="00282202"/>
    <w:rsid w:val="00282672"/>
    <w:rsid w:val="0028447D"/>
    <w:rsid w:val="002856AB"/>
    <w:rsid w:val="00291C78"/>
    <w:rsid w:val="002921D4"/>
    <w:rsid w:val="0029225C"/>
    <w:rsid w:val="00293A2B"/>
    <w:rsid w:val="00293DDA"/>
    <w:rsid w:val="00294B49"/>
    <w:rsid w:val="002A2F95"/>
    <w:rsid w:val="002A3787"/>
    <w:rsid w:val="002A3FE4"/>
    <w:rsid w:val="002A7CC5"/>
    <w:rsid w:val="002C01C1"/>
    <w:rsid w:val="002C4194"/>
    <w:rsid w:val="002C47FA"/>
    <w:rsid w:val="002D447C"/>
    <w:rsid w:val="002D6E91"/>
    <w:rsid w:val="002E1DCF"/>
    <w:rsid w:val="002F1EB5"/>
    <w:rsid w:val="002F1EFA"/>
    <w:rsid w:val="002F79D2"/>
    <w:rsid w:val="00301557"/>
    <w:rsid w:val="003061B0"/>
    <w:rsid w:val="00311C2C"/>
    <w:rsid w:val="0031570F"/>
    <w:rsid w:val="0033057C"/>
    <w:rsid w:val="003409CC"/>
    <w:rsid w:val="00351387"/>
    <w:rsid w:val="00351830"/>
    <w:rsid w:val="003524EE"/>
    <w:rsid w:val="00353A94"/>
    <w:rsid w:val="00353C40"/>
    <w:rsid w:val="00355FCD"/>
    <w:rsid w:val="00357ED1"/>
    <w:rsid w:val="00362B17"/>
    <w:rsid w:val="00370227"/>
    <w:rsid w:val="00371A9C"/>
    <w:rsid w:val="00373696"/>
    <w:rsid w:val="003737FC"/>
    <w:rsid w:val="00381663"/>
    <w:rsid w:val="00381BF4"/>
    <w:rsid w:val="00387FF4"/>
    <w:rsid w:val="0039019F"/>
    <w:rsid w:val="00390417"/>
    <w:rsid w:val="0039221F"/>
    <w:rsid w:val="00397218"/>
    <w:rsid w:val="003A005B"/>
    <w:rsid w:val="003A0171"/>
    <w:rsid w:val="003C2023"/>
    <w:rsid w:val="003D706A"/>
    <w:rsid w:val="003E06B9"/>
    <w:rsid w:val="003E30A5"/>
    <w:rsid w:val="003E3203"/>
    <w:rsid w:val="003E469E"/>
    <w:rsid w:val="003E755A"/>
    <w:rsid w:val="003E7743"/>
    <w:rsid w:val="003F3F3A"/>
    <w:rsid w:val="003F45D5"/>
    <w:rsid w:val="003F51E1"/>
    <w:rsid w:val="00401B30"/>
    <w:rsid w:val="0040434D"/>
    <w:rsid w:val="00405288"/>
    <w:rsid w:val="004242A7"/>
    <w:rsid w:val="00433C27"/>
    <w:rsid w:val="0043523C"/>
    <w:rsid w:val="00441DC2"/>
    <w:rsid w:val="00442720"/>
    <w:rsid w:val="0044368F"/>
    <w:rsid w:val="00444303"/>
    <w:rsid w:val="00444E81"/>
    <w:rsid w:val="004463E7"/>
    <w:rsid w:val="0045101C"/>
    <w:rsid w:val="00451235"/>
    <w:rsid w:val="00456DB9"/>
    <w:rsid w:val="004606C4"/>
    <w:rsid w:val="004725EA"/>
    <w:rsid w:val="00476DEE"/>
    <w:rsid w:val="004829CF"/>
    <w:rsid w:val="00486B0F"/>
    <w:rsid w:val="0048798C"/>
    <w:rsid w:val="004922BB"/>
    <w:rsid w:val="00493E3F"/>
    <w:rsid w:val="00495F32"/>
    <w:rsid w:val="00496343"/>
    <w:rsid w:val="004963B3"/>
    <w:rsid w:val="00496B3B"/>
    <w:rsid w:val="004A38C2"/>
    <w:rsid w:val="004A40A0"/>
    <w:rsid w:val="004A6F31"/>
    <w:rsid w:val="004A71B3"/>
    <w:rsid w:val="004B1FA4"/>
    <w:rsid w:val="004B7E65"/>
    <w:rsid w:val="004C398A"/>
    <w:rsid w:val="004D2133"/>
    <w:rsid w:val="004D266D"/>
    <w:rsid w:val="004E5390"/>
    <w:rsid w:val="004F10FF"/>
    <w:rsid w:val="004F2D21"/>
    <w:rsid w:val="004F3C23"/>
    <w:rsid w:val="004F4A73"/>
    <w:rsid w:val="004F5A66"/>
    <w:rsid w:val="004F7433"/>
    <w:rsid w:val="00504018"/>
    <w:rsid w:val="00504DBA"/>
    <w:rsid w:val="005059B3"/>
    <w:rsid w:val="00506E82"/>
    <w:rsid w:val="00512B18"/>
    <w:rsid w:val="00512C5B"/>
    <w:rsid w:val="005204FE"/>
    <w:rsid w:val="005223B5"/>
    <w:rsid w:val="005267AC"/>
    <w:rsid w:val="00527FB7"/>
    <w:rsid w:val="005300B3"/>
    <w:rsid w:val="00531878"/>
    <w:rsid w:val="00541002"/>
    <w:rsid w:val="00542A1D"/>
    <w:rsid w:val="00544920"/>
    <w:rsid w:val="005453C0"/>
    <w:rsid w:val="005461FE"/>
    <w:rsid w:val="005473EE"/>
    <w:rsid w:val="00547CDB"/>
    <w:rsid w:val="0055538E"/>
    <w:rsid w:val="00557988"/>
    <w:rsid w:val="00561EF5"/>
    <w:rsid w:val="00566E71"/>
    <w:rsid w:val="00567E96"/>
    <w:rsid w:val="00583518"/>
    <w:rsid w:val="00594133"/>
    <w:rsid w:val="005942FB"/>
    <w:rsid w:val="00595339"/>
    <w:rsid w:val="005A2BF9"/>
    <w:rsid w:val="005A69FC"/>
    <w:rsid w:val="005A6F5A"/>
    <w:rsid w:val="005A79BF"/>
    <w:rsid w:val="005B7B95"/>
    <w:rsid w:val="005C7338"/>
    <w:rsid w:val="005D7EE7"/>
    <w:rsid w:val="005E1588"/>
    <w:rsid w:val="005E1C05"/>
    <w:rsid w:val="005E4875"/>
    <w:rsid w:val="005F1B24"/>
    <w:rsid w:val="005F3649"/>
    <w:rsid w:val="005F6091"/>
    <w:rsid w:val="00604199"/>
    <w:rsid w:val="00604AFB"/>
    <w:rsid w:val="00607631"/>
    <w:rsid w:val="00612BDB"/>
    <w:rsid w:val="00613125"/>
    <w:rsid w:val="00616EDD"/>
    <w:rsid w:val="0061795A"/>
    <w:rsid w:val="0062345F"/>
    <w:rsid w:val="00626ED6"/>
    <w:rsid w:val="00640844"/>
    <w:rsid w:val="00645511"/>
    <w:rsid w:val="00645E81"/>
    <w:rsid w:val="00647383"/>
    <w:rsid w:val="006507A9"/>
    <w:rsid w:val="00654072"/>
    <w:rsid w:val="00654F36"/>
    <w:rsid w:val="00655FCE"/>
    <w:rsid w:val="006611C9"/>
    <w:rsid w:val="00665EE6"/>
    <w:rsid w:val="00665FAB"/>
    <w:rsid w:val="00677AE3"/>
    <w:rsid w:val="006966E6"/>
    <w:rsid w:val="006A4562"/>
    <w:rsid w:val="006B0593"/>
    <w:rsid w:val="006B34FA"/>
    <w:rsid w:val="006B4DAC"/>
    <w:rsid w:val="006B6AF3"/>
    <w:rsid w:val="006C03AF"/>
    <w:rsid w:val="006C130D"/>
    <w:rsid w:val="006C62C7"/>
    <w:rsid w:val="006D25EA"/>
    <w:rsid w:val="006D593C"/>
    <w:rsid w:val="006D5D63"/>
    <w:rsid w:val="006D6203"/>
    <w:rsid w:val="006E502D"/>
    <w:rsid w:val="006E5821"/>
    <w:rsid w:val="006F756F"/>
    <w:rsid w:val="006F795B"/>
    <w:rsid w:val="0070762B"/>
    <w:rsid w:val="007140A3"/>
    <w:rsid w:val="007140FC"/>
    <w:rsid w:val="00717F00"/>
    <w:rsid w:val="007209B2"/>
    <w:rsid w:val="00725753"/>
    <w:rsid w:val="0072625F"/>
    <w:rsid w:val="007263BF"/>
    <w:rsid w:val="00727AF0"/>
    <w:rsid w:val="0073005D"/>
    <w:rsid w:val="007429BA"/>
    <w:rsid w:val="00743909"/>
    <w:rsid w:val="00743E9A"/>
    <w:rsid w:val="00745BF9"/>
    <w:rsid w:val="007466B7"/>
    <w:rsid w:val="00753224"/>
    <w:rsid w:val="00763F65"/>
    <w:rsid w:val="0076433A"/>
    <w:rsid w:val="007651AC"/>
    <w:rsid w:val="0077072C"/>
    <w:rsid w:val="00771FE3"/>
    <w:rsid w:val="00772F12"/>
    <w:rsid w:val="00774581"/>
    <w:rsid w:val="00785580"/>
    <w:rsid w:val="00786D2D"/>
    <w:rsid w:val="00793E49"/>
    <w:rsid w:val="00795BAD"/>
    <w:rsid w:val="00797072"/>
    <w:rsid w:val="0079760B"/>
    <w:rsid w:val="007B2C48"/>
    <w:rsid w:val="007B3644"/>
    <w:rsid w:val="007B4ED1"/>
    <w:rsid w:val="007B65A1"/>
    <w:rsid w:val="007C2624"/>
    <w:rsid w:val="007D156A"/>
    <w:rsid w:val="007D2A16"/>
    <w:rsid w:val="007E3BC0"/>
    <w:rsid w:val="007F15A3"/>
    <w:rsid w:val="007F6800"/>
    <w:rsid w:val="008027BC"/>
    <w:rsid w:val="00803DD8"/>
    <w:rsid w:val="00806D53"/>
    <w:rsid w:val="00807748"/>
    <w:rsid w:val="0081210F"/>
    <w:rsid w:val="008139E1"/>
    <w:rsid w:val="0081541E"/>
    <w:rsid w:val="00816B0F"/>
    <w:rsid w:val="00817C92"/>
    <w:rsid w:val="00817CD9"/>
    <w:rsid w:val="00817DB2"/>
    <w:rsid w:val="00822337"/>
    <w:rsid w:val="00823188"/>
    <w:rsid w:val="008241B9"/>
    <w:rsid w:val="00827CE1"/>
    <w:rsid w:val="008312A0"/>
    <w:rsid w:val="008401D3"/>
    <w:rsid w:val="008403FB"/>
    <w:rsid w:val="008419E9"/>
    <w:rsid w:val="008424B6"/>
    <w:rsid w:val="00842503"/>
    <w:rsid w:val="00845165"/>
    <w:rsid w:val="00847063"/>
    <w:rsid w:val="00855C13"/>
    <w:rsid w:val="008619BE"/>
    <w:rsid w:val="00873020"/>
    <w:rsid w:val="0087503C"/>
    <w:rsid w:val="00875255"/>
    <w:rsid w:val="008757E8"/>
    <w:rsid w:val="00877A7B"/>
    <w:rsid w:val="008801FB"/>
    <w:rsid w:val="00882085"/>
    <w:rsid w:val="008828A0"/>
    <w:rsid w:val="00883B57"/>
    <w:rsid w:val="00883E1C"/>
    <w:rsid w:val="0088444D"/>
    <w:rsid w:val="0088551B"/>
    <w:rsid w:val="00886E77"/>
    <w:rsid w:val="00890448"/>
    <w:rsid w:val="00895E62"/>
    <w:rsid w:val="00896721"/>
    <w:rsid w:val="00897E1E"/>
    <w:rsid w:val="008A02B5"/>
    <w:rsid w:val="008A0454"/>
    <w:rsid w:val="008A1C82"/>
    <w:rsid w:val="008A3D0B"/>
    <w:rsid w:val="008B545F"/>
    <w:rsid w:val="008B744C"/>
    <w:rsid w:val="008C468D"/>
    <w:rsid w:val="008D6A0B"/>
    <w:rsid w:val="008E68B7"/>
    <w:rsid w:val="008F279E"/>
    <w:rsid w:val="0090242E"/>
    <w:rsid w:val="009031C1"/>
    <w:rsid w:val="00907624"/>
    <w:rsid w:val="00907FA3"/>
    <w:rsid w:val="0091710F"/>
    <w:rsid w:val="00921C7E"/>
    <w:rsid w:val="00933FA3"/>
    <w:rsid w:val="0093630A"/>
    <w:rsid w:val="00937257"/>
    <w:rsid w:val="009406CD"/>
    <w:rsid w:val="009411F6"/>
    <w:rsid w:val="00950DA3"/>
    <w:rsid w:val="0095192D"/>
    <w:rsid w:val="009545CA"/>
    <w:rsid w:val="00961FD1"/>
    <w:rsid w:val="00963A84"/>
    <w:rsid w:val="00966A2C"/>
    <w:rsid w:val="00972C5B"/>
    <w:rsid w:val="009744C5"/>
    <w:rsid w:val="009767FA"/>
    <w:rsid w:val="00990691"/>
    <w:rsid w:val="00996844"/>
    <w:rsid w:val="009A2A1B"/>
    <w:rsid w:val="009B018F"/>
    <w:rsid w:val="009B6F77"/>
    <w:rsid w:val="009C3CC3"/>
    <w:rsid w:val="009C4A18"/>
    <w:rsid w:val="009D025F"/>
    <w:rsid w:val="009D4AA5"/>
    <w:rsid w:val="009E4E99"/>
    <w:rsid w:val="009F103D"/>
    <w:rsid w:val="009F6E9D"/>
    <w:rsid w:val="009F7BC0"/>
    <w:rsid w:val="00A10081"/>
    <w:rsid w:val="00A13024"/>
    <w:rsid w:val="00A27D3D"/>
    <w:rsid w:val="00A27F74"/>
    <w:rsid w:val="00A31466"/>
    <w:rsid w:val="00A33632"/>
    <w:rsid w:val="00A45217"/>
    <w:rsid w:val="00A472C4"/>
    <w:rsid w:val="00A476E3"/>
    <w:rsid w:val="00A51E92"/>
    <w:rsid w:val="00A604B7"/>
    <w:rsid w:val="00A605D1"/>
    <w:rsid w:val="00A72426"/>
    <w:rsid w:val="00A83A8D"/>
    <w:rsid w:val="00A92CC6"/>
    <w:rsid w:val="00AA2E86"/>
    <w:rsid w:val="00AB13AF"/>
    <w:rsid w:val="00AB171F"/>
    <w:rsid w:val="00AC44FC"/>
    <w:rsid w:val="00AD48E5"/>
    <w:rsid w:val="00AD6C4A"/>
    <w:rsid w:val="00AD7330"/>
    <w:rsid w:val="00AE3046"/>
    <w:rsid w:val="00AE68DA"/>
    <w:rsid w:val="00AE6C71"/>
    <w:rsid w:val="00AF2642"/>
    <w:rsid w:val="00AF6EB1"/>
    <w:rsid w:val="00B013E7"/>
    <w:rsid w:val="00B02A48"/>
    <w:rsid w:val="00B117E1"/>
    <w:rsid w:val="00B11DC6"/>
    <w:rsid w:val="00B14803"/>
    <w:rsid w:val="00B1727A"/>
    <w:rsid w:val="00B1732D"/>
    <w:rsid w:val="00B26612"/>
    <w:rsid w:val="00B30A69"/>
    <w:rsid w:val="00B334DD"/>
    <w:rsid w:val="00B354C9"/>
    <w:rsid w:val="00B40F3C"/>
    <w:rsid w:val="00B424D0"/>
    <w:rsid w:val="00B43DC0"/>
    <w:rsid w:val="00B523EC"/>
    <w:rsid w:val="00B613BA"/>
    <w:rsid w:val="00B61765"/>
    <w:rsid w:val="00B65F9C"/>
    <w:rsid w:val="00B66497"/>
    <w:rsid w:val="00B72088"/>
    <w:rsid w:val="00B7435C"/>
    <w:rsid w:val="00B74BC4"/>
    <w:rsid w:val="00B766B4"/>
    <w:rsid w:val="00B8588A"/>
    <w:rsid w:val="00B85AB7"/>
    <w:rsid w:val="00B90E3A"/>
    <w:rsid w:val="00B92B6B"/>
    <w:rsid w:val="00BA6A13"/>
    <w:rsid w:val="00BB0D43"/>
    <w:rsid w:val="00BB1799"/>
    <w:rsid w:val="00BB212E"/>
    <w:rsid w:val="00BB3D3C"/>
    <w:rsid w:val="00BB4CA8"/>
    <w:rsid w:val="00BB5982"/>
    <w:rsid w:val="00BB601E"/>
    <w:rsid w:val="00BB6408"/>
    <w:rsid w:val="00BB6E18"/>
    <w:rsid w:val="00BC0ECC"/>
    <w:rsid w:val="00BC7A69"/>
    <w:rsid w:val="00BD50CB"/>
    <w:rsid w:val="00BE19EE"/>
    <w:rsid w:val="00BE23E6"/>
    <w:rsid w:val="00BF04B8"/>
    <w:rsid w:val="00BF31F9"/>
    <w:rsid w:val="00BF55D7"/>
    <w:rsid w:val="00C03149"/>
    <w:rsid w:val="00C03BDB"/>
    <w:rsid w:val="00C05FEE"/>
    <w:rsid w:val="00C06EA0"/>
    <w:rsid w:val="00C06EC4"/>
    <w:rsid w:val="00C12C13"/>
    <w:rsid w:val="00C15039"/>
    <w:rsid w:val="00C159AB"/>
    <w:rsid w:val="00C178F2"/>
    <w:rsid w:val="00C223A2"/>
    <w:rsid w:val="00C22B18"/>
    <w:rsid w:val="00C530DF"/>
    <w:rsid w:val="00C539DF"/>
    <w:rsid w:val="00C55880"/>
    <w:rsid w:val="00C55A69"/>
    <w:rsid w:val="00C7328B"/>
    <w:rsid w:val="00C73CD0"/>
    <w:rsid w:val="00C83090"/>
    <w:rsid w:val="00C93D39"/>
    <w:rsid w:val="00C95AE5"/>
    <w:rsid w:val="00CA1627"/>
    <w:rsid w:val="00CA5D2C"/>
    <w:rsid w:val="00CB57E1"/>
    <w:rsid w:val="00CB75DB"/>
    <w:rsid w:val="00CD4253"/>
    <w:rsid w:val="00CD5AEE"/>
    <w:rsid w:val="00CE0808"/>
    <w:rsid w:val="00CE125C"/>
    <w:rsid w:val="00CE53CC"/>
    <w:rsid w:val="00CE7673"/>
    <w:rsid w:val="00CF5346"/>
    <w:rsid w:val="00CF77E8"/>
    <w:rsid w:val="00D15A70"/>
    <w:rsid w:val="00D15EDF"/>
    <w:rsid w:val="00D17484"/>
    <w:rsid w:val="00D20750"/>
    <w:rsid w:val="00D2470A"/>
    <w:rsid w:val="00D26E2D"/>
    <w:rsid w:val="00D307D2"/>
    <w:rsid w:val="00D3634A"/>
    <w:rsid w:val="00D36C42"/>
    <w:rsid w:val="00D42343"/>
    <w:rsid w:val="00D433EE"/>
    <w:rsid w:val="00D44942"/>
    <w:rsid w:val="00D47067"/>
    <w:rsid w:val="00D47774"/>
    <w:rsid w:val="00D50F06"/>
    <w:rsid w:val="00D51B2E"/>
    <w:rsid w:val="00D579A1"/>
    <w:rsid w:val="00D61C7D"/>
    <w:rsid w:val="00D6453B"/>
    <w:rsid w:val="00D77A73"/>
    <w:rsid w:val="00D858B2"/>
    <w:rsid w:val="00D87D68"/>
    <w:rsid w:val="00D92017"/>
    <w:rsid w:val="00D93D13"/>
    <w:rsid w:val="00D97082"/>
    <w:rsid w:val="00DA06E0"/>
    <w:rsid w:val="00DB1735"/>
    <w:rsid w:val="00DC2D17"/>
    <w:rsid w:val="00DC751A"/>
    <w:rsid w:val="00DD3F4F"/>
    <w:rsid w:val="00DD47BC"/>
    <w:rsid w:val="00DD586C"/>
    <w:rsid w:val="00DD66C9"/>
    <w:rsid w:val="00DE1BEB"/>
    <w:rsid w:val="00DE1CBF"/>
    <w:rsid w:val="00DE4A9E"/>
    <w:rsid w:val="00E01974"/>
    <w:rsid w:val="00E027C2"/>
    <w:rsid w:val="00E102CD"/>
    <w:rsid w:val="00E12A05"/>
    <w:rsid w:val="00E148F5"/>
    <w:rsid w:val="00E17D4F"/>
    <w:rsid w:val="00E22445"/>
    <w:rsid w:val="00E22C03"/>
    <w:rsid w:val="00E25A35"/>
    <w:rsid w:val="00E312FA"/>
    <w:rsid w:val="00E33B06"/>
    <w:rsid w:val="00E3570E"/>
    <w:rsid w:val="00E43417"/>
    <w:rsid w:val="00E44272"/>
    <w:rsid w:val="00E5170E"/>
    <w:rsid w:val="00E51946"/>
    <w:rsid w:val="00E57C69"/>
    <w:rsid w:val="00E67373"/>
    <w:rsid w:val="00E800A5"/>
    <w:rsid w:val="00E86A2B"/>
    <w:rsid w:val="00E87F23"/>
    <w:rsid w:val="00E90387"/>
    <w:rsid w:val="00E911E2"/>
    <w:rsid w:val="00E94C2B"/>
    <w:rsid w:val="00E96FE3"/>
    <w:rsid w:val="00EA757F"/>
    <w:rsid w:val="00EB4706"/>
    <w:rsid w:val="00EB6781"/>
    <w:rsid w:val="00EB6816"/>
    <w:rsid w:val="00EB751A"/>
    <w:rsid w:val="00EC4D04"/>
    <w:rsid w:val="00EC514E"/>
    <w:rsid w:val="00EC7D99"/>
    <w:rsid w:val="00ED0689"/>
    <w:rsid w:val="00ED2642"/>
    <w:rsid w:val="00EE41AF"/>
    <w:rsid w:val="00EE7EB8"/>
    <w:rsid w:val="00EF26B2"/>
    <w:rsid w:val="00EF453B"/>
    <w:rsid w:val="00EF55E8"/>
    <w:rsid w:val="00F00DDC"/>
    <w:rsid w:val="00F03535"/>
    <w:rsid w:val="00F12843"/>
    <w:rsid w:val="00F139D1"/>
    <w:rsid w:val="00F20AF5"/>
    <w:rsid w:val="00F26E8D"/>
    <w:rsid w:val="00F30C4B"/>
    <w:rsid w:val="00F32004"/>
    <w:rsid w:val="00F377CC"/>
    <w:rsid w:val="00F4235A"/>
    <w:rsid w:val="00F42B85"/>
    <w:rsid w:val="00F470F7"/>
    <w:rsid w:val="00F47EDB"/>
    <w:rsid w:val="00F61EAF"/>
    <w:rsid w:val="00F63357"/>
    <w:rsid w:val="00F6528A"/>
    <w:rsid w:val="00F70194"/>
    <w:rsid w:val="00F70237"/>
    <w:rsid w:val="00F71ECF"/>
    <w:rsid w:val="00F76EA8"/>
    <w:rsid w:val="00F827D1"/>
    <w:rsid w:val="00F87F46"/>
    <w:rsid w:val="00F93C2C"/>
    <w:rsid w:val="00FA27A1"/>
    <w:rsid w:val="00FB28F9"/>
    <w:rsid w:val="00FB7E20"/>
    <w:rsid w:val="00FC4256"/>
    <w:rsid w:val="00FC7F47"/>
    <w:rsid w:val="00FD00DE"/>
    <w:rsid w:val="00FD1567"/>
    <w:rsid w:val="00FD2F94"/>
    <w:rsid w:val="00FE2C20"/>
    <w:rsid w:val="00FE3188"/>
    <w:rsid w:val="00FE603A"/>
    <w:rsid w:val="00FF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8913"/>
    <o:shapelayout v:ext="edit">
      <o:idmap v:ext="edit" data="1"/>
    </o:shapelayout>
  </w:shapeDefaults>
  <w:decimalSymbol w:val="."/>
  <w:listSeparator w:val=";"/>
  <w14:docId w14:val="695A667F"/>
  <w15:docId w15:val="{2F0FB870-F334-4B9F-8F38-D1463A39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A27A1"/>
    <w:pPr>
      <w:jc w:val="both"/>
    </w:pPr>
    <w:rPr>
      <w:rFonts w:ascii="Arial" w:hAnsi="Arial"/>
      <w:lang w:eastAsia="de-DE"/>
    </w:rPr>
  </w:style>
  <w:style w:type="paragraph" w:styleId="berschrift1">
    <w:name w:val="heading 1"/>
    <w:basedOn w:val="Standard"/>
    <w:next w:val="Textlinksbndig"/>
    <w:qFormat/>
    <w:rsid w:val="005F1B24"/>
    <w:pPr>
      <w:keepNext/>
      <w:keepLines/>
      <w:pageBreakBefore/>
      <w:numPr>
        <w:numId w:val="1"/>
      </w:numPr>
      <w:tabs>
        <w:tab w:val="clear" w:pos="567"/>
        <w:tab w:val="left" w:pos="680"/>
      </w:tabs>
      <w:ind w:left="680" w:hanging="680"/>
      <w:jc w:val="left"/>
      <w:outlineLvl w:val="0"/>
    </w:pPr>
    <w:rPr>
      <w:b/>
      <w:kern w:val="28"/>
      <w:sz w:val="28"/>
    </w:rPr>
  </w:style>
  <w:style w:type="paragraph" w:styleId="berschrift2">
    <w:name w:val="heading 2"/>
    <w:basedOn w:val="berschrift1"/>
    <w:next w:val="Textlinksbndig"/>
    <w:qFormat/>
    <w:rsid w:val="005453C0"/>
    <w:pPr>
      <w:pageBreakBefore w:val="0"/>
      <w:numPr>
        <w:ilvl w:val="1"/>
      </w:numPr>
      <w:tabs>
        <w:tab w:val="clear" w:pos="408"/>
      </w:tabs>
      <w:spacing w:before="360" w:after="60"/>
      <w:ind w:left="680" w:hanging="680"/>
      <w:outlineLvl w:val="1"/>
    </w:pPr>
    <w:rPr>
      <w:sz w:val="24"/>
    </w:rPr>
  </w:style>
  <w:style w:type="paragraph" w:styleId="berschrift3">
    <w:name w:val="heading 3"/>
    <w:basedOn w:val="berschrift2"/>
    <w:next w:val="Textlinksbndig"/>
    <w:qFormat/>
    <w:rsid w:val="004963B3"/>
    <w:pPr>
      <w:numPr>
        <w:ilvl w:val="2"/>
      </w:numPr>
      <w:tabs>
        <w:tab w:val="clear" w:pos="1152"/>
      </w:tabs>
      <w:ind w:left="680" w:hanging="680"/>
      <w:outlineLvl w:val="2"/>
    </w:pPr>
    <w:rPr>
      <w:sz w:val="22"/>
    </w:rPr>
  </w:style>
  <w:style w:type="paragraph" w:styleId="berschrift4">
    <w:name w:val="heading 4"/>
    <w:basedOn w:val="berschrift3"/>
    <w:next w:val="Textlinksbndig"/>
    <w:qFormat/>
    <w:rsid w:val="005453C0"/>
    <w:pPr>
      <w:numPr>
        <w:ilvl w:val="3"/>
        <w:numId w:val="2"/>
      </w:numPr>
      <w:tabs>
        <w:tab w:val="clear" w:pos="680"/>
        <w:tab w:val="left" w:pos="993"/>
      </w:tabs>
      <w:ind w:left="993" w:hanging="993"/>
      <w:outlineLvl w:val="3"/>
    </w:pPr>
    <w:rPr>
      <w:b w:val="0"/>
    </w:rPr>
  </w:style>
  <w:style w:type="paragraph" w:styleId="berschrift5">
    <w:name w:val="heading 5"/>
    <w:basedOn w:val="berschrift4"/>
    <w:next w:val="Verzeichnistitel"/>
    <w:rsid w:val="005453C0"/>
    <w:pPr>
      <w:numPr>
        <w:ilvl w:val="4"/>
      </w:numPr>
      <w:ind w:left="993" w:hanging="993"/>
      <w:outlineLvl w:val="4"/>
    </w:pPr>
  </w:style>
  <w:style w:type="paragraph" w:styleId="berschrift6">
    <w:name w:val="heading 6"/>
    <w:basedOn w:val="Standard"/>
    <w:next w:val="Standard"/>
    <w:rsid w:val="004963B3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rsid w:val="004963B3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rsid w:val="004963B3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rsid w:val="004963B3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linksbndig">
    <w:name w:val="Text linksbündig"/>
    <w:basedOn w:val="Standard"/>
    <w:qFormat/>
    <w:rsid w:val="005F1B24"/>
    <w:pPr>
      <w:spacing w:before="120"/>
      <w:jc w:val="left"/>
    </w:pPr>
    <w:rPr>
      <w:sz w:val="22"/>
    </w:rPr>
  </w:style>
  <w:style w:type="paragraph" w:customStyle="1" w:styleId="Verzeichnistitel">
    <w:name w:val="Verzeichnistitel"/>
    <w:basedOn w:val="Standard"/>
    <w:rsid w:val="005267AC"/>
    <w:pPr>
      <w:widowControl w:val="0"/>
      <w:spacing w:before="120" w:line="260" w:lineRule="exact"/>
    </w:pPr>
    <w:rPr>
      <w:rFonts w:ascii="Arial (W1)" w:hAnsi="Arial (W1)"/>
      <w:snapToGrid w:val="0"/>
      <w:color w:val="000000"/>
      <w:sz w:val="22"/>
      <w:szCs w:val="22"/>
    </w:rPr>
  </w:style>
  <w:style w:type="paragraph" w:styleId="Kopfzeile">
    <w:name w:val="header"/>
    <w:basedOn w:val="Standard"/>
    <w:rsid w:val="005F1B24"/>
    <w:pPr>
      <w:tabs>
        <w:tab w:val="right" w:pos="9639"/>
      </w:tabs>
      <w:jc w:val="left"/>
    </w:pPr>
    <w:rPr>
      <w:b/>
      <w:sz w:val="18"/>
    </w:rPr>
  </w:style>
  <w:style w:type="paragraph" w:styleId="Fuzeile">
    <w:name w:val="footer"/>
    <w:basedOn w:val="Standard"/>
    <w:rsid w:val="005F1B24"/>
    <w:pPr>
      <w:tabs>
        <w:tab w:val="right" w:pos="10206"/>
      </w:tabs>
      <w:jc w:val="left"/>
    </w:pPr>
    <w:rPr>
      <w:sz w:val="12"/>
    </w:rPr>
  </w:style>
  <w:style w:type="character" w:styleId="Seitenzahl">
    <w:name w:val="page number"/>
    <w:basedOn w:val="Absatz-Standardschriftart"/>
    <w:rsid w:val="004963B3"/>
    <w:rPr>
      <w:sz w:val="18"/>
    </w:rPr>
  </w:style>
  <w:style w:type="paragraph" w:styleId="Funotentext">
    <w:name w:val="footnote text"/>
    <w:basedOn w:val="Standard"/>
    <w:semiHidden/>
    <w:rsid w:val="004963B3"/>
    <w:pPr>
      <w:ind w:left="142" w:hanging="142"/>
    </w:pPr>
    <w:rPr>
      <w:sz w:val="18"/>
    </w:rPr>
  </w:style>
  <w:style w:type="character" w:styleId="Funotenzeichen">
    <w:name w:val="footnote reference"/>
    <w:basedOn w:val="Absatz-Standardschriftart"/>
    <w:semiHidden/>
    <w:rsid w:val="004963B3"/>
    <w:rPr>
      <w:vertAlign w:val="superscript"/>
    </w:rPr>
  </w:style>
  <w:style w:type="paragraph" w:styleId="Verzeichnis1">
    <w:name w:val="toc 1"/>
    <w:basedOn w:val="Standard"/>
    <w:next w:val="Standard"/>
    <w:uiPriority w:val="39"/>
    <w:rsid w:val="004963B3"/>
    <w:pPr>
      <w:tabs>
        <w:tab w:val="left" w:pos="426"/>
        <w:tab w:val="right" w:pos="9072"/>
      </w:tabs>
      <w:spacing w:before="120"/>
      <w:ind w:left="425" w:hanging="425"/>
    </w:pPr>
    <w:rPr>
      <w:b/>
    </w:rPr>
  </w:style>
  <w:style w:type="paragraph" w:styleId="Verzeichnis2">
    <w:name w:val="toc 2"/>
    <w:basedOn w:val="Verzeichnis1"/>
    <w:next w:val="Standard"/>
    <w:uiPriority w:val="39"/>
    <w:rsid w:val="004963B3"/>
    <w:pPr>
      <w:tabs>
        <w:tab w:val="clear" w:pos="426"/>
        <w:tab w:val="left" w:pos="993"/>
      </w:tabs>
      <w:spacing w:before="60"/>
      <w:ind w:left="992" w:hanging="567"/>
    </w:pPr>
    <w:rPr>
      <w:noProof/>
    </w:rPr>
  </w:style>
  <w:style w:type="paragraph" w:styleId="Verzeichnis3">
    <w:name w:val="toc 3"/>
    <w:basedOn w:val="Standard"/>
    <w:next w:val="Standard"/>
    <w:uiPriority w:val="39"/>
    <w:rsid w:val="004963B3"/>
    <w:pPr>
      <w:tabs>
        <w:tab w:val="right" w:leader="dot" w:pos="9639"/>
      </w:tabs>
      <w:ind w:left="1701" w:hanging="708"/>
    </w:pPr>
  </w:style>
  <w:style w:type="paragraph" w:customStyle="1" w:styleId="Aufzhlung1">
    <w:name w:val="Aufzählung_1"/>
    <w:basedOn w:val="Standard"/>
    <w:qFormat/>
    <w:rsid w:val="001A2421"/>
    <w:pPr>
      <w:numPr>
        <w:numId w:val="3"/>
      </w:numPr>
      <w:tabs>
        <w:tab w:val="left" w:pos="1134"/>
      </w:tabs>
      <w:spacing w:before="40" w:after="40"/>
      <w:jc w:val="left"/>
    </w:pPr>
    <w:rPr>
      <w:sz w:val="22"/>
    </w:rPr>
  </w:style>
  <w:style w:type="paragraph" w:customStyle="1" w:styleId="Aufzhlung2">
    <w:name w:val="Aufzählung_2"/>
    <w:basedOn w:val="Standard"/>
    <w:qFormat/>
    <w:rsid w:val="001A2421"/>
    <w:pPr>
      <w:numPr>
        <w:numId w:val="4"/>
      </w:numPr>
      <w:tabs>
        <w:tab w:val="left" w:pos="1418"/>
      </w:tabs>
      <w:spacing w:before="120"/>
      <w:jc w:val="left"/>
    </w:pPr>
    <w:rPr>
      <w:sz w:val="22"/>
    </w:rPr>
  </w:style>
  <w:style w:type="paragraph" w:customStyle="1" w:styleId="ZwischenTitel">
    <w:name w:val="ZwischenTitel"/>
    <w:basedOn w:val="Standard"/>
    <w:next w:val="Textlinksbndig"/>
    <w:rsid w:val="005F1B24"/>
    <w:pPr>
      <w:keepNext/>
      <w:keepLines/>
      <w:spacing w:before="120"/>
      <w:jc w:val="left"/>
    </w:pPr>
    <w:rPr>
      <w:b/>
      <w:sz w:val="22"/>
    </w:rPr>
  </w:style>
  <w:style w:type="paragraph" w:styleId="Verzeichnis4">
    <w:name w:val="toc 4"/>
    <w:basedOn w:val="Standard"/>
    <w:next w:val="Standard"/>
    <w:semiHidden/>
    <w:rsid w:val="004963B3"/>
    <w:pPr>
      <w:tabs>
        <w:tab w:val="left" w:pos="2694"/>
        <w:tab w:val="right" w:leader="dot" w:pos="9639"/>
      </w:tabs>
      <w:ind w:left="2694" w:hanging="993"/>
    </w:pPr>
    <w:rPr>
      <w:noProof/>
    </w:rPr>
  </w:style>
  <w:style w:type="paragraph" w:customStyle="1" w:styleId="Projektbezeichnung">
    <w:name w:val="Projektbezeichnung"/>
    <w:basedOn w:val="Standard"/>
    <w:rsid w:val="004963B3"/>
    <w:pPr>
      <w:spacing w:line="560" w:lineRule="atLeast"/>
      <w:jc w:val="left"/>
    </w:pPr>
    <w:rPr>
      <w:sz w:val="36"/>
    </w:rPr>
  </w:style>
  <w:style w:type="paragraph" w:customStyle="1" w:styleId="TextBlocksatz">
    <w:name w:val="Text Blocksatz"/>
    <w:basedOn w:val="Standard"/>
    <w:qFormat/>
    <w:rsid w:val="005F1B24"/>
    <w:pPr>
      <w:spacing w:before="120"/>
    </w:pPr>
    <w:rPr>
      <w:sz w:val="22"/>
    </w:rPr>
  </w:style>
  <w:style w:type="paragraph" w:styleId="Beschriftung">
    <w:name w:val="caption"/>
    <w:basedOn w:val="Standard"/>
    <w:next w:val="Textlinksbndig"/>
    <w:qFormat/>
    <w:rsid w:val="004963B3"/>
    <w:pPr>
      <w:tabs>
        <w:tab w:val="left" w:pos="1418"/>
      </w:tabs>
      <w:spacing w:before="120" w:after="120"/>
      <w:ind w:left="1418" w:hanging="1418"/>
      <w:jc w:val="left"/>
    </w:pPr>
    <w:rPr>
      <w:sz w:val="18"/>
    </w:rPr>
  </w:style>
  <w:style w:type="paragraph" w:styleId="Verzeichnis8">
    <w:name w:val="toc 8"/>
    <w:basedOn w:val="Standard"/>
    <w:next w:val="Standard"/>
    <w:semiHidden/>
    <w:rsid w:val="004963B3"/>
    <w:pPr>
      <w:tabs>
        <w:tab w:val="right" w:leader="dot" w:pos="9639"/>
      </w:tabs>
      <w:ind w:left="1540"/>
    </w:pPr>
  </w:style>
  <w:style w:type="paragraph" w:styleId="Verzeichnis5">
    <w:name w:val="toc 5"/>
    <w:basedOn w:val="Standard"/>
    <w:next w:val="Standard"/>
    <w:semiHidden/>
    <w:rsid w:val="004963B3"/>
    <w:pPr>
      <w:tabs>
        <w:tab w:val="right" w:leader="dot" w:pos="9639"/>
      </w:tabs>
      <w:ind w:left="880"/>
    </w:pPr>
  </w:style>
  <w:style w:type="paragraph" w:customStyle="1" w:styleId="Verborgen">
    <w:name w:val="Verborgen"/>
    <w:basedOn w:val="Standard"/>
    <w:rsid w:val="004963B3"/>
    <w:pPr>
      <w:tabs>
        <w:tab w:val="right" w:pos="9639"/>
      </w:tabs>
    </w:pPr>
    <w:rPr>
      <w:vanish/>
    </w:rPr>
  </w:style>
  <w:style w:type="paragraph" w:customStyle="1" w:styleId="Berichttitel">
    <w:name w:val="Berichttitel"/>
    <w:basedOn w:val="Standard"/>
    <w:rsid w:val="004963B3"/>
    <w:pPr>
      <w:widowControl w:val="0"/>
      <w:spacing w:before="360" w:after="240" w:line="480" w:lineRule="exact"/>
      <w:jc w:val="left"/>
    </w:pPr>
    <w:rPr>
      <w:rFonts w:ascii="Arial (W1)" w:hAnsi="Arial (W1)"/>
      <w:b/>
      <w:snapToGrid w:val="0"/>
      <w:color w:val="000000"/>
      <w:sz w:val="42"/>
      <w:szCs w:val="42"/>
    </w:rPr>
  </w:style>
  <w:style w:type="paragraph" w:customStyle="1" w:styleId="BerichtUntertitel">
    <w:name w:val="BerichtUntertitel"/>
    <w:basedOn w:val="Berichttitel"/>
    <w:rsid w:val="004963B3"/>
    <w:rPr>
      <w:b w:val="0"/>
    </w:rPr>
  </w:style>
  <w:style w:type="paragraph" w:customStyle="1" w:styleId="Doku-Code">
    <w:name w:val="Doku-Code"/>
    <w:basedOn w:val="Standard"/>
    <w:rsid w:val="004963B3"/>
    <w:pPr>
      <w:spacing w:after="120"/>
      <w:jc w:val="left"/>
    </w:pPr>
    <w:rPr>
      <w:b/>
      <w:spacing w:val="20"/>
      <w:sz w:val="40"/>
      <w:szCs w:val="32"/>
    </w:rPr>
  </w:style>
  <w:style w:type="paragraph" w:styleId="Verzeichnis6">
    <w:name w:val="toc 6"/>
    <w:basedOn w:val="Standard"/>
    <w:next w:val="Standard"/>
    <w:autoRedefine/>
    <w:semiHidden/>
    <w:rsid w:val="004963B3"/>
    <w:pPr>
      <w:ind w:left="1200"/>
      <w:jc w:val="left"/>
    </w:pPr>
    <w:rPr>
      <w:rFonts w:ascii="Times New Roman" w:hAnsi="Times New Roman"/>
      <w:sz w:val="24"/>
      <w:szCs w:val="24"/>
      <w:lang w:val="fr-FR" w:eastAsia="fr-FR"/>
    </w:rPr>
  </w:style>
  <w:style w:type="paragraph" w:styleId="Verzeichnis7">
    <w:name w:val="toc 7"/>
    <w:basedOn w:val="Standard"/>
    <w:next w:val="Standard"/>
    <w:autoRedefine/>
    <w:semiHidden/>
    <w:rsid w:val="004963B3"/>
    <w:pPr>
      <w:ind w:left="1440"/>
      <w:jc w:val="left"/>
    </w:pPr>
    <w:rPr>
      <w:rFonts w:ascii="Times New Roman" w:hAnsi="Times New Roman"/>
      <w:sz w:val="24"/>
      <w:szCs w:val="24"/>
      <w:lang w:val="fr-FR" w:eastAsia="fr-FR"/>
    </w:rPr>
  </w:style>
  <w:style w:type="paragraph" w:styleId="Verzeichnis9">
    <w:name w:val="toc 9"/>
    <w:basedOn w:val="Standard"/>
    <w:next w:val="Standard"/>
    <w:autoRedefine/>
    <w:semiHidden/>
    <w:rsid w:val="004963B3"/>
    <w:pPr>
      <w:ind w:left="1920"/>
      <w:jc w:val="left"/>
    </w:pPr>
    <w:rPr>
      <w:rFonts w:ascii="Times New Roman" w:hAnsi="Times New Roman"/>
      <w:sz w:val="24"/>
      <w:szCs w:val="24"/>
      <w:lang w:val="fr-FR" w:eastAsia="fr-FR"/>
    </w:rPr>
  </w:style>
  <w:style w:type="character" w:styleId="Hyperlink">
    <w:name w:val="Hyperlink"/>
    <w:basedOn w:val="Absatz-Standardschriftart"/>
    <w:uiPriority w:val="99"/>
    <w:rsid w:val="004963B3"/>
    <w:rPr>
      <w:rFonts w:ascii="Arial" w:hAnsi="Arial"/>
      <w:color w:val="auto"/>
      <w:sz w:val="22"/>
      <w:szCs w:val="22"/>
      <w:u w:val="none"/>
    </w:rPr>
  </w:style>
  <w:style w:type="character" w:styleId="BesuchterHyperlink">
    <w:name w:val="FollowedHyperlink"/>
    <w:basedOn w:val="Absatz-Standardschriftart"/>
    <w:rsid w:val="004963B3"/>
    <w:rPr>
      <w:color w:val="800080"/>
      <w:u w:val="single"/>
    </w:rPr>
  </w:style>
  <w:style w:type="paragraph" w:customStyle="1" w:styleId="TabelleInhalt">
    <w:name w:val="Tabelle Inhalt"/>
    <w:basedOn w:val="Standard"/>
    <w:qFormat/>
    <w:rsid w:val="00D77A73"/>
    <w:pPr>
      <w:spacing w:before="60" w:after="60"/>
      <w:jc w:val="left"/>
    </w:pPr>
    <w:rPr>
      <w:szCs w:val="18"/>
    </w:rPr>
  </w:style>
  <w:style w:type="paragraph" w:customStyle="1" w:styleId="Tabelleberschrift">
    <w:name w:val="Tabelle Überschrift"/>
    <w:basedOn w:val="Standard"/>
    <w:qFormat/>
    <w:rsid w:val="00665FAB"/>
    <w:pPr>
      <w:spacing w:before="80" w:after="60"/>
      <w:jc w:val="left"/>
    </w:pPr>
    <w:rPr>
      <w:b/>
      <w:szCs w:val="22"/>
    </w:rPr>
  </w:style>
  <w:style w:type="paragraph" w:styleId="Abbildungsverzeichnis">
    <w:name w:val="table of figures"/>
    <w:basedOn w:val="Standard"/>
    <w:next w:val="Standard"/>
    <w:uiPriority w:val="99"/>
    <w:rsid w:val="004963B3"/>
    <w:pPr>
      <w:tabs>
        <w:tab w:val="left" w:pos="1418"/>
        <w:tab w:val="right" w:pos="9072"/>
      </w:tabs>
      <w:ind w:left="1418" w:right="992" w:hanging="1418"/>
      <w:jc w:val="left"/>
    </w:pPr>
    <w:rPr>
      <w:noProof/>
      <w:sz w:val="22"/>
    </w:rPr>
  </w:style>
  <w:style w:type="paragraph" w:customStyle="1" w:styleId="Textedebulles">
    <w:name w:val="Texte de bulles"/>
    <w:basedOn w:val="Standard"/>
    <w:semiHidden/>
    <w:rsid w:val="004963B3"/>
    <w:rPr>
      <w:rFonts w:ascii="Tahoma" w:hAnsi="Tahoma" w:cs="Tahoma"/>
      <w:sz w:val="16"/>
      <w:szCs w:val="16"/>
    </w:rPr>
  </w:style>
  <w:style w:type="paragraph" w:customStyle="1" w:styleId="Logo">
    <w:name w:val="Logo"/>
    <w:rsid w:val="004963B3"/>
    <w:rPr>
      <w:rFonts w:ascii="Arial" w:hAnsi="Arial"/>
      <w:noProof/>
      <w:sz w:val="15"/>
    </w:rPr>
  </w:style>
  <w:style w:type="character" w:styleId="Kommentarzeichen">
    <w:name w:val="annotation reference"/>
    <w:basedOn w:val="Absatz-Standardschriftart"/>
    <w:semiHidden/>
    <w:rsid w:val="004963B3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4963B3"/>
  </w:style>
  <w:style w:type="paragraph" w:customStyle="1" w:styleId="Objetducommentaire">
    <w:name w:val="Objet du commentaire"/>
    <w:basedOn w:val="Kommentartext"/>
    <w:next w:val="Kommentartext"/>
    <w:semiHidden/>
    <w:rsid w:val="004963B3"/>
    <w:rPr>
      <w:b/>
      <w:bCs/>
    </w:rPr>
  </w:style>
  <w:style w:type="paragraph" w:customStyle="1" w:styleId="MISTRAKopfFett">
    <w:name w:val="MISTRA_KopfFett"/>
    <w:basedOn w:val="MISTRAKopfDept"/>
    <w:rsid w:val="002921D4"/>
    <w:rPr>
      <w:b/>
    </w:rPr>
  </w:style>
  <w:style w:type="paragraph" w:customStyle="1" w:styleId="MISTRAKopfDept">
    <w:name w:val="MISTRA_KopfDept"/>
    <w:rsid w:val="002921D4"/>
    <w:pPr>
      <w:spacing w:after="100"/>
    </w:pPr>
    <w:rPr>
      <w:rFonts w:ascii="Arial" w:hAnsi="Arial"/>
      <w:sz w:val="15"/>
      <w:lang w:eastAsia="de-DE"/>
    </w:rPr>
  </w:style>
  <w:style w:type="paragraph" w:styleId="Sprechblasentext">
    <w:name w:val="Balloon Text"/>
    <w:basedOn w:val="Standard"/>
    <w:link w:val="SprechblasentextZchn"/>
    <w:rsid w:val="002C47F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C47FA"/>
    <w:rPr>
      <w:rFonts w:ascii="Tahoma" w:hAnsi="Tahoma" w:cs="Tahoma"/>
      <w:sz w:val="16"/>
      <w:szCs w:val="16"/>
      <w:lang w:eastAsia="de-DE"/>
    </w:rPr>
  </w:style>
  <w:style w:type="paragraph" w:customStyle="1" w:styleId="Tabtext">
    <w:name w:val="Tabtext"/>
    <w:basedOn w:val="Standard"/>
    <w:rsid w:val="006E502D"/>
    <w:pPr>
      <w:spacing w:before="20" w:after="20"/>
    </w:pPr>
  </w:style>
  <w:style w:type="paragraph" w:customStyle="1" w:styleId="TabelleAufzhlung">
    <w:name w:val="Tabelle Aufzählung"/>
    <w:basedOn w:val="TabelleInhalt"/>
    <w:rsid w:val="00D77A73"/>
    <w:pPr>
      <w:numPr>
        <w:numId w:val="5"/>
      </w:numPr>
    </w:pPr>
  </w:style>
  <w:style w:type="paragraph" w:styleId="Kommentarthema">
    <w:name w:val="annotation subject"/>
    <w:basedOn w:val="Kommentartext"/>
    <w:next w:val="Kommentartext"/>
    <w:link w:val="KommentarthemaZchn"/>
    <w:rsid w:val="00E312FA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E312FA"/>
    <w:rPr>
      <w:rFonts w:ascii="Arial" w:hAnsi="Arial"/>
      <w:lang w:eastAsia="de-DE"/>
    </w:rPr>
  </w:style>
  <w:style w:type="character" w:customStyle="1" w:styleId="KommentarthemaZchn">
    <w:name w:val="Kommentarthema Zchn"/>
    <w:basedOn w:val="KommentartextZchn"/>
    <w:link w:val="Kommentarthema"/>
    <w:rsid w:val="00E312FA"/>
    <w:rPr>
      <w:rFonts w:ascii="Arial" w:hAnsi="Arial"/>
      <w:b/>
      <w:bCs/>
      <w:lang w:eastAsia="de-DE"/>
    </w:rPr>
  </w:style>
  <w:style w:type="paragraph" w:customStyle="1" w:styleId="MISTRABerichttitel">
    <w:name w:val="MISTRA_Berichttitel"/>
    <w:rsid w:val="00A472C4"/>
    <w:pPr>
      <w:widowControl w:val="0"/>
      <w:spacing w:before="360" w:after="240" w:line="480" w:lineRule="exact"/>
    </w:pPr>
    <w:rPr>
      <w:rFonts w:ascii="Arial (W1)" w:hAnsi="Arial (W1)"/>
      <w:b/>
      <w:snapToGrid w:val="0"/>
      <w:color w:val="000000"/>
      <w:sz w:val="42"/>
      <w:szCs w:val="42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663EA"/>
    <w:pPr>
      <w:pageBreakBefore w:val="0"/>
      <w:numPr>
        <w:numId w:val="0"/>
      </w:numPr>
      <w:tabs>
        <w:tab w:val="clear" w:pos="680"/>
      </w:tabs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n-US" w:eastAsia="ja-JP"/>
    </w:rPr>
  </w:style>
  <w:style w:type="table" w:styleId="Tabellenraster">
    <w:name w:val="Table Grid"/>
    <w:basedOn w:val="NormaleTabelle"/>
    <w:rsid w:val="00E22C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AF6EB1"/>
    <w:rPr>
      <w:b/>
      <w:bCs/>
    </w:rPr>
  </w:style>
  <w:style w:type="paragraph" w:styleId="Listenabsatz">
    <w:name w:val="List Paragraph"/>
    <w:basedOn w:val="Standard"/>
    <w:uiPriority w:val="34"/>
    <w:qFormat/>
    <w:rsid w:val="00B30A69"/>
    <w:pPr>
      <w:widowControl w:val="0"/>
      <w:spacing w:line="260" w:lineRule="atLeast"/>
      <w:ind w:left="720"/>
      <w:contextualSpacing/>
      <w:jc w:val="left"/>
    </w:pPr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portal.mistra.ch/extranet/MISTRA/EMSG%20Erhaltungsmanagement%20in%20Siedlungsgebieten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\Desktop\R%20EMSG%20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5E41D61570F408783FB0792DD1B73" ma:contentTypeVersion="6" ma:contentTypeDescription="Create a new document." ma:contentTypeScope="" ma:versionID="25ca5c9232879f9f7767b8156e1c62ee">
  <xsd:schema xmlns:xsd="http://www.w3.org/2001/XMLSchema" xmlns:xs="http://www.w3.org/2001/XMLSchema" xmlns:p="http://schemas.microsoft.com/office/2006/metadata/properties" xmlns:ns1="http://schemas.microsoft.com/sharepoint/v3" xmlns:ns2="24ce21ce-a0fc-45db-af6c-d0b8ad070e8b" targetNamespace="http://schemas.microsoft.com/office/2006/metadata/properties" ma:root="true" ma:fieldsID="baaa15533c68734a0934b462bb232558" ns1:_="" ns2:_="">
    <xsd:import namespace="http://schemas.microsoft.com/sharepoint/v3"/>
    <xsd:import namespace="24ce21ce-a0fc-45db-af6c-d0b8ad070e8b"/>
    <xsd:element name="properties">
      <xsd:complexType>
        <xsd:sequence>
          <xsd:element name="documentManagement">
            <xsd:complexType>
              <xsd:all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mailSender" ma:index="8" nillable="true" ma:displayName="E-Mail Sender" ma:hidden="true" ma:internalName="EmailSender">
      <xsd:simpleType>
        <xsd:restriction base="dms:Note">
          <xsd:maxLength value="255"/>
        </xsd:restriction>
      </xsd:simpleType>
    </xsd:element>
    <xsd:element name="EmailTo" ma:index="9" nillable="true" ma:displayName="E-Mail To" ma:hidden="true" ma:internalName="EmailTo">
      <xsd:simpleType>
        <xsd:restriction base="dms:Note">
          <xsd:maxLength value="255"/>
        </xsd:restriction>
      </xsd:simpleType>
    </xsd:element>
    <xsd:element name="EmailCc" ma:index="10" nillable="true" ma:displayName="E-Mail Cc" ma:hidden="true" ma:internalName="EmailCc">
      <xsd:simpleType>
        <xsd:restriction base="dms:Note">
          <xsd:maxLength value="255"/>
        </xsd:restriction>
      </xsd:simpleType>
    </xsd:element>
    <xsd:element name="EmailFrom" ma:index="11" nillable="true" ma:displayName="E-Mail From" ma:hidden="true" ma:internalName="EmailFrom">
      <xsd:simpleType>
        <xsd:restriction base="dms:Text"/>
      </xsd:simpleType>
    </xsd:element>
    <xsd:element name="EmailSubject" ma:index="12" nillable="true" ma:displayName="E-Mail Subject" ma:hidden="true" ma:internalName="Email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ce21ce-a0fc-45db-af6c-d0b8ad070e8b" elementFormDefault="qualified">
    <xsd:import namespace="http://schemas.microsoft.com/office/2006/documentManagement/types"/>
    <xsd:import namespace="http://schemas.microsoft.com/office/infopath/2007/PartnerControls"/>
    <xsd:element name="_dlc_DocId" ma:index="13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5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EmailTo xmlns="http://schemas.microsoft.com/sharepoint/v3" xsi:nil="true"/>
    <EmailSender xmlns="http://schemas.microsoft.com/sharepoint/v3" xsi:nil="true"/>
    <EmailFrom xmlns="http://schemas.microsoft.com/sharepoint/v3" xsi:nil="true"/>
    <EmailSubject xmlns="http://schemas.microsoft.com/sharepoint/v3" xsi:nil="true"/>
    <EmailCc xmlns="http://schemas.microsoft.com/sharepoint/v3" xsi:nil="true"/>
    <_dlc_DocId xmlns="24ce21ce-a0fc-45db-af6c-d0b8ad070e8b">TTPROJECT-56-1864</_dlc_DocId>
    <_dlc_DocIdUrl xmlns="24ce21ce-a0fc-45db-af6c-d0b8ad070e8b">
      <Url>https://projects.techtalk.at/projects/astra/EMSG/_layouts/15/DocIdRedir.aspx?ID=TTPROJECT-56-1864</Url>
      <Description>TTPROJECT-56-1864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521A4-376D-478F-9278-C6784499CD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25D34C-572D-42C5-83B2-6A91914E60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4ce21ce-a0fc-45db-af6c-d0b8ad070e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F7FA50-B658-4A67-B210-8504BC1734B3}">
  <ds:schemaRefs>
    <ds:schemaRef ds:uri="http://schemas.microsoft.com/office/infopath/2007/PartnerControls"/>
    <ds:schemaRef ds:uri="http://schemas.microsoft.com/sharepoint/v3"/>
    <ds:schemaRef ds:uri="24ce21ce-a0fc-45db-af6c-d0b8ad070e8b"/>
    <ds:schemaRef ds:uri="http://www.w3.org/XML/1998/namespace"/>
    <ds:schemaRef ds:uri="http://schemas.microsoft.com/office/2006/documentManagement/types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69131C52-CB5D-4416-BA57-E32E5F1D08AD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42EE17A-4F2A-4076-91FF-D31BF7CE7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 EMSG Template</Template>
  <TotalTime>0</TotalTime>
  <Pages>10</Pages>
  <Words>859</Words>
  <Characters>7582</Characters>
  <Application>Microsoft Office Word</Application>
  <DocSecurity>0</DocSecurity>
  <Lines>63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EMSG Release Notes V1.7.0.0</vt:lpstr>
      <vt:lpstr>EMSG Release Notes V1.7.0.0</vt:lpstr>
    </vt:vector>
  </TitlesOfParts>
  <Company/>
  <LinksUpToDate>false</LinksUpToDate>
  <CharactersWithSpaces>8425</CharactersWithSpaces>
  <SharedDoc>false</SharedDoc>
  <HLinks>
    <vt:vector size="36" baseType="variant">
      <vt:variant>
        <vt:i4>1835069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_Toc208556285</vt:lpwstr>
      </vt:variant>
      <vt:variant>
        <vt:i4>1441852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_Toc208556325</vt:lpwstr>
      </vt:variant>
      <vt:variant>
        <vt:i4>1441852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_Toc208556324</vt:lpwstr>
      </vt:variant>
      <vt:variant>
        <vt:i4>1441852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_Toc208556323</vt:lpwstr>
      </vt:variant>
      <vt:variant>
        <vt:i4>1441852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_Toc208556322</vt:lpwstr>
      </vt:variant>
      <vt:variant>
        <vt:i4>1441852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_Toc208556321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EMSG Release Notes V1.7.0.0</dc:title>
  <dc:creator/>
  <cp:lastModifiedBy>Filipovych Mariia ASTRA</cp:lastModifiedBy>
  <cp:revision>9</cp:revision>
  <cp:lastPrinted>2015-03-17T17:19:00Z</cp:lastPrinted>
  <dcterms:created xsi:type="dcterms:W3CDTF">2017-08-09T06:22:00Z</dcterms:created>
  <dcterms:modified xsi:type="dcterms:W3CDTF">2017-08-14T12:59:00Z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hrName">
    <vt:lpwstr/>
  </property>
  <property fmtid="{D5CDD505-2E9C-101B-9397-08002B2CF9AE}" pid="3" name="ContentTypeId">
    <vt:lpwstr>0x01010019D5E41D61570F408783FB0792DD1B73</vt:lpwstr>
  </property>
  <property fmtid="{D5CDD505-2E9C-101B-9397-08002B2CF9AE}" pid="4" name="_dlc_DocIdItemGuid">
    <vt:lpwstr>8f5efb93-2fa1-4024-9d3a-f9678d16d553</vt:lpwstr>
  </property>
  <property fmtid="{D5CDD505-2E9C-101B-9397-08002B2CF9AE}" pid="5" name="Order">
    <vt:r8>85200</vt:r8>
  </property>
</Properties>
</file>